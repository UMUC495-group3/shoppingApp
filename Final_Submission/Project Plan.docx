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FD54" w14:textId="462E88F8" w:rsidR="004D6B86" w:rsidRDefault="005C53F2">
      <w:pPr>
        <w:pStyle w:val="Title"/>
      </w:pPr>
      <w:r>
        <w:t>Predictive Shopping App</w:t>
      </w:r>
      <w:r w:rsidR="00CA4BB8">
        <w:t xml:space="preserve"> Project </w:t>
      </w:r>
      <w:r w:rsidR="004B581E">
        <w:t>Plan</w:t>
      </w:r>
      <w:r w:rsidR="00973693">
        <w:br/>
        <w:t>(Rev. 1.01</w:t>
      </w:r>
      <w:r>
        <w:t>)</w:t>
      </w:r>
    </w:p>
    <w:p w14:paraId="6C475096" w14:textId="77777777" w:rsidR="004D6B86" w:rsidRDefault="005C53F2">
      <w:pPr>
        <w:pStyle w:val="Title2"/>
      </w:pPr>
      <w:r>
        <w:t>Group 3:</w:t>
      </w:r>
    </w:p>
    <w:p w14:paraId="06EB78DE" w14:textId="77777777" w:rsidR="005C53F2" w:rsidRDefault="005C53F2">
      <w:pPr>
        <w:pStyle w:val="Title2"/>
      </w:pPr>
      <w:r>
        <w:t>Tyler Roland, Ashraya Regmi,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31CE7DFD" w14:textId="77777777" w:rsidR="00147BAB" w:rsidRDefault="00147BAB" w:rsidP="005C53F2"/>
    <w:p w14:paraId="54AB024B" w14:textId="77777777" w:rsidR="00147BAB" w:rsidRDefault="00147BAB">
      <w:r>
        <w:br w:type="page"/>
      </w:r>
    </w:p>
    <w:p w14:paraId="7010BC2B" w14:textId="77777777" w:rsidR="00147BAB" w:rsidRPr="00A10C94" w:rsidRDefault="00147BAB" w:rsidP="00147BAB">
      <w:pPr>
        <w:pStyle w:val="Heading1"/>
        <w:rPr>
          <w:rFonts w:ascii="Calibri" w:hAnsi="Calibri" w:cs="Calibri"/>
          <w:b w:val="0"/>
          <w:sz w:val="28"/>
        </w:rPr>
      </w:pPr>
      <w:r w:rsidRPr="00A10C94">
        <w:rPr>
          <w:rFonts w:ascii="Calibri" w:hAnsi="Calibri" w:cs="Calibri"/>
          <w:sz w:val="28"/>
        </w:rPr>
        <w:lastRenderedPageBreak/>
        <w:t>Revision History</w:t>
      </w:r>
    </w:p>
    <w:tbl>
      <w:tblPr>
        <w:tblStyle w:val="TableGrid"/>
        <w:tblW w:w="9445" w:type="dxa"/>
        <w:tblLook w:val="04A0" w:firstRow="1" w:lastRow="0" w:firstColumn="1" w:lastColumn="0" w:noHBand="0" w:noVBand="1"/>
      </w:tblPr>
      <w:tblGrid>
        <w:gridCol w:w="1885"/>
        <w:gridCol w:w="1440"/>
        <w:gridCol w:w="1710"/>
        <w:gridCol w:w="4410"/>
      </w:tblGrid>
      <w:tr w:rsidR="00147BAB" w:rsidRPr="00A10C94" w14:paraId="254E1927" w14:textId="77777777" w:rsidTr="000A58B5">
        <w:tc>
          <w:tcPr>
            <w:tcW w:w="1885" w:type="dxa"/>
          </w:tcPr>
          <w:p w14:paraId="4D0FB79B" w14:textId="77777777" w:rsidR="00147BAB" w:rsidRPr="00A10C94" w:rsidRDefault="00147BAB" w:rsidP="007D7C6E">
            <w:pPr>
              <w:ind w:firstLine="0"/>
              <w:jc w:val="center"/>
              <w:rPr>
                <w:rFonts w:ascii="Calibri" w:hAnsi="Calibri" w:cs="Calibri"/>
                <w:b/>
              </w:rPr>
            </w:pPr>
            <w:r w:rsidRPr="00A10C94">
              <w:rPr>
                <w:rFonts w:ascii="Calibri" w:hAnsi="Calibri" w:cs="Calibri"/>
                <w:b/>
              </w:rPr>
              <w:t>Revision</w:t>
            </w:r>
          </w:p>
        </w:tc>
        <w:tc>
          <w:tcPr>
            <w:tcW w:w="1440" w:type="dxa"/>
          </w:tcPr>
          <w:p w14:paraId="6F03840E" w14:textId="77777777" w:rsidR="00147BAB" w:rsidRPr="00A10C94" w:rsidRDefault="00147BAB" w:rsidP="007D7C6E">
            <w:pPr>
              <w:ind w:firstLine="0"/>
              <w:jc w:val="center"/>
              <w:rPr>
                <w:rFonts w:ascii="Calibri" w:hAnsi="Calibri" w:cs="Calibri"/>
                <w:b/>
              </w:rPr>
            </w:pPr>
            <w:r w:rsidRPr="00A10C94">
              <w:rPr>
                <w:rFonts w:ascii="Calibri" w:hAnsi="Calibri" w:cs="Calibri"/>
                <w:b/>
              </w:rPr>
              <w:t>Date</w:t>
            </w:r>
          </w:p>
        </w:tc>
        <w:tc>
          <w:tcPr>
            <w:tcW w:w="1710" w:type="dxa"/>
          </w:tcPr>
          <w:p w14:paraId="74EE099D" w14:textId="77777777" w:rsidR="00147BAB" w:rsidRPr="00A10C94" w:rsidRDefault="00147BAB" w:rsidP="007D7C6E">
            <w:pPr>
              <w:ind w:firstLine="0"/>
              <w:jc w:val="center"/>
              <w:rPr>
                <w:rFonts w:ascii="Calibri" w:hAnsi="Calibri" w:cs="Calibri"/>
                <w:b/>
              </w:rPr>
            </w:pPr>
            <w:r w:rsidRPr="00A10C94">
              <w:rPr>
                <w:rFonts w:ascii="Calibri" w:hAnsi="Calibri" w:cs="Calibri"/>
                <w:b/>
              </w:rPr>
              <w:t>Editor</w:t>
            </w:r>
          </w:p>
        </w:tc>
        <w:tc>
          <w:tcPr>
            <w:tcW w:w="4410" w:type="dxa"/>
          </w:tcPr>
          <w:p w14:paraId="6AF3C80A" w14:textId="77777777" w:rsidR="00147BAB" w:rsidRPr="00A10C94" w:rsidRDefault="00147BAB" w:rsidP="007D7C6E">
            <w:pPr>
              <w:ind w:firstLine="0"/>
              <w:jc w:val="center"/>
              <w:rPr>
                <w:rFonts w:ascii="Calibri" w:hAnsi="Calibri" w:cs="Calibri"/>
                <w:b/>
              </w:rPr>
            </w:pPr>
            <w:r w:rsidRPr="00A10C94">
              <w:rPr>
                <w:rFonts w:ascii="Calibri" w:hAnsi="Calibri" w:cs="Calibri"/>
                <w:b/>
              </w:rPr>
              <w:t>Description of Changes</w:t>
            </w:r>
          </w:p>
        </w:tc>
      </w:tr>
      <w:tr w:rsidR="00147BAB" w:rsidRPr="00A10C94" w14:paraId="4DC19BD4" w14:textId="77777777" w:rsidTr="000A58B5">
        <w:tc>
          <w:tcPr>
            <w:tcW w:w="1885" w:type="dxa"/>
          </w:tcPr>
          <w:p w14:paraId="4027A7D6" w14:textId="77777777" w:rsidR="00147BAB" w:rsidRPr="00A10C94" w:rsidRDefault="00147BAB" w:rsidP="007D7C6E">
            <w:pPr>
              <w:ind w:firstLine="0"/>
              <w:jc w:val="center"/>
              <w:rPr>
                <w:rFonts w:ascii="Calibri" w:hAnsi="Calibri" w:cs="Calibri"/>
                <w:sz w:val="20"/>
              </w:rPr>
            </w:pPr>
            <w:r w:rsidRPr="00A10C94">
              <w:rPr>
                <w:rFonts w:ascii="Calibri" w:hAnsi="Calibri" w:cs="Calibri"/>
                <w:sz w:val="20"/>
              </w:rPr>
              <w:t>1.00</w:t>
            </w:r>
          </w:p>
        </w:tc>
        <w:tc>
          <w:tcPr>
            <w:tcW w:w="1440" w:type="dxa"/>
          </w:tcPr>
          <w:p w14:paraId="4C5E9F33" w14:textId="77777777" w:rsidR="00147BAB" w:rsidRPr="00A10C94" w:rsidRDefault="00147BAB" w:rsidP="007D7C6E">
            <w:pPr>
              <w:ind w:firstLine="0"/>
              <w:jc w:val="center"/>
              <w:rPr>
                <w:rFonts w:ascii="Calibri" w:hAnsi="Calibri" w:cs="Calibri"/>
                <w:sz w:val="20"/>
              </w:rPr>
            </w:pPr>
            <w:r>
              <w:rPr>
                <w:rFonts w:ascii="Calibri" w:hAnsi="Calibri" w:cs="Calibri"/>
                <w:sz w:val="20"/>
              </w:rPr>
              <w:t>5/28</w:t>
            </w:r>
            <w:r w:rsidRPr="00A10C94">
              <w:rPr>
                <w:rFonts w:ascii="Calibri" w:hAnsi="Calibri" w:cs="Calibri"/>
                <w:sz w:val="20"/>
              </w:rPr>
              <w:t>/2017</w:t>
            </w:r>
          </w:p>
        </w:tc>
        <w:tc>
          <w:tcPr>
            <w:tcW w:w="1710" w:type="dxa"/>
          </w:tcPr>
          <w:p w14:paraId="650E34ED" w14:textId="77777777" w:rsidR="00147BAB" w:rsidRPr="00A10C94" w:rsidRDefault="00147BAB" w:rsidP="007D7C6E">
            <w:pPr>
              <w:ind w:firstLine="0"/>
              <w:jc w:val="center"/>
              <w:rPr>
                <w:rFonts w:ascii="Calibri" w:hAnsi="Calibri" w:cs="Calibri"/>
                <w:sz w:val="20"/>
              </w:rPr>
            </w:pPr>
            <w:r w:rsidRPr="00A10C94">
              <w:rPr>
                <w:rFonts w:ascii="Calibri" w:hAnsi="Calibri" w:cs="Calibri"/>
                <w:sz w:val="20"/>
              </w:rPr>
              <w:t>Jesse Cruse</w:t>
            </w:r>
          </w:p>
        </w:tc>
        <w:tc>
          <w:tcPr>
            <w:tcW w:w="4410" w:type="dxa"/>
          </w:tcPr>
          <w:p w14:paraId="6D115A49" w14:textId="77777777" w:rsidR="00147BAB" w:rsidRPr="00A10C94" w:rsidRDefault="00147BAB" w:rsidP="007D7C6E">
            <w:pPr>
              <w:ind w:firstLine="0"/>
              <w:rPr>
                <w:rFonts w:ascii="Calibri" w:hAnsi="Calibri" w:cs="Calibri"/>
                <w:sz w:val="20"/>
              </w:rPr>
            </w:pPr>
            <w:r w:rsidRPr="00A10C94">
              <w:rPr>
                <w:rFonts w:ascii="Calibri" w:hAnsi="Calibri" w:cs="Calibri"/>
                <w:sz w:val="20"/>
              </w:rPr>
              <w:t>Original Document</w:t>
            </w:r>
          </w:p>
        </w:tc>
      </w:tr>
      <w:tr w:rsidR="00147BAB" w:rsidRPr="00A10C94" w14:paraId="21BE4241" w14:textId="77777777" w:rsidTr="000A58B5">
        <w:tc>
          <w:tcPr>
            <w:tcW w:w="1885" w:type="dxa"/>
          </w:tcPr>
          <w:p w14:paraId="1783F0DB" w14:textId="12F887F6" w:rsidR="00147BAB" w:rsidRPr="00A10C94" w:rsidRDefault="00147BAB" w:rsidP="007D7C6E">
            <w:pPr>
              <w:ind w:firstLine="0"/>
              <w:jc w:val="center"/>
              <w:rPr>
                <w:rFonts w:ascii="Calibri" w:hAnsi="Calibri" w:cs="Calibri"/>
                <w:sz w:val="20"/>
              </w:rPr>
            </w:pPr>
            <w:r>
              <w:rPr>
                <w:rFonts w:ascii="Calibri" w:hAnsi="Calibri" w:cs="Calibri"/>
                <w:sz w:val="20"/>
              </w:rPr>
              <w:t>1.01</w:t>
            </w:r>
          </w:p>
        </w:tc>
        <w:tc>
          <w:tcPr>
            <w:tcW w:w="1440" w:type="dxa"/>
          </w:tcPr>
          <w:p w14:paraId="3BBBB70F" w14:textId="39BA58E6" w:rsidR="00147BAB" w:rsidRDefault="00147BAB" w:rsidP="007D7C6E">
            <w:pPr>
              <w:ind w:firstLine="0"/>
              <w:jc w:val="center"/>
              <w:rPr>
                <w:rFonts w:ascii="Calibri" w:hAnsi="Calibri" w:cs="Calibri"/>
                <w:sz w:val="20"/>
              </w:rPr>
            </w:pPr>
            <w:r>
              <w:rPr>
                <w:rFonts w:ascii="Calibri" w:hAnsi="Calibri" w:cs="Calibri"/>
                <w:sz w:val="20"/>
              </w:rPr>
              <w:t>7/8/2017</w:t>
            </w:r>
          </w:p>
        </w:tc>
        <w:tc>
          <w:tcPr>
            <w:tcW w:w="1710" w:type="dxa"/>
          </w:tcPr>
          <w:p w14:paraId="2B6A8873" w14:textId="5C0BECBE" w:rsidR="00147BAB" w:rsidRPr="00A10C94" w:rsidRDefault="00147BAB" w:rsidP="007D7C6E">
            <w:pPr>
              <w:ind w:firstLine="0"/>
              <w:jc w:val="center"/>
              <w:rPr>
                <w:rFonts w:ascii="Calibri" w:hAnsi="Calibri" w:cs="Calibri"/>
                <w:sz w:val="20"/>
              </w:rPr>
            </w:pPr>
            <w:r>
              <w:rPr>
                <w:rFonts w:ascii="Calibri" w:hAnsi="Calibri" w:cs="Calibri"/>
                <w:sz w:val="20"/>
              </w:rPr>
              <w:t>Jesse Cruse</w:t>
            </w:r>
          </w:p>
        </w:tc>
        <w:tc>
          <w:tcPr>
            <w:tcW w:w="4410" w:type="dxa"/>
          </w:tcPr>
          <w:p w14:paraId="5F19223F" w14:textId="77777777" w:rsidR="00147BAB" w:rsidRDefault="00147BAB" w:rsidP="00147BAB">
            <w:pPr>
              <w:pStyle w:val="ListParagraph"/>
              <w:numPr>
                <w:ilvl w:val="0"/>
                <w:numId w:val="17"/>
              </w:numPr>
              <w:rPr>
                <w:rFonts w:ascii="Calibri" w:hAnsi="Calibri" w:cs="Calibri"/>
                <w:sz w:val="20"/>
              </w:rPr>
            </w:pPr>
            <w:r>
              <w:rPr>
                <w:rFonts w:ascii="Calibri" w:hAnsi="Calibri" w:cs="Calibri"/>
                <w:sz w:val="20"/>
              </w:rPr>
              <w:t>Updated topic</w:t>
            </w:r>
          </w:p>
          <w:p w14:paraId="28FE7348" w14:textId="77777777" w:rsidR="000A58B5" w:rsidRDefault="000A58B5" w:rsidP="00147BAB">
            <w:pPr>
              <w:pStyle w:val="ListParagraph"/>
              <w:numPr>
                <w:ilvl w:val="0"/>
                <w:numId w:val="17"/>
              </w:numPr>
              <w:rPr>
                <w:rFonts w:ascii="Calibri" w:hAnsi="Calibri" w:cs="Calibri"/>
                <w:sz w:val="20"/>
              </w:rPr>
            </w:pPr>
            <w:r>
              <w:rPr>
                <w:rFonts w:ascii="Calibri" w:hAnsi="Calibri" w:cs="Calibri"/>
                <w:sz w:val="20"/>
              </w:rPr>
              <w:t>Revamped System Specification section</w:t>
            </w:r>
          </w:p>
          <w:p w14:paraId="2EE8DD58" w14:textId="77777777" w:rsidR="00462E0B" w:rsidRDefault="00462E0B" w:rsidP="00147BAB">
            <w:pPr>
              <w:pStyle w:val="ListParagraph"/>
              <w:numPr>
                <w:ilvl w:val="0"/>
                <w:numId w:val="17"/>
              </w:numPr>
              <w:rPr>
                <w:rFonts w:ascii="Calibri" w:hAnsi="Calibri" w:cs="Calibri"/>
                <w:sz w:val="20"/>
              </w:rPr>
            </w:pPr>
            <w:r>
              <w:rPr>
                <w:rFonts w:ascii="Calibri" w:hAnsi="Calibri" w:cs="Calibri"/>
                <w:sz w:val="20"/>
              </w:rPr>
              <w:t>Completed Project Schedule Table</w:t>
            </w:r>
          </w:p>
          <w:p w14:paraId="310180FD" w14:textId="35251A40" w:rsidR="00CA08E7" w:rsidRPr="00147BAB" w:rsidRDefault="00CA08E7" w:rsidP="00147BAB">
            <w:pPr>
              <w:pStyle w:val="ListParagraph"/>
              <w:numPr>
                <w:ilvl w:val="0"/>
                <w:numId w:val="17"/>
              </w:numPr>
              <w:rPr>
                <w:rFonts w:ascii="Calibri" w:hAnsi="Calibri" w:cs="Calibri"/>
                <w:sz w:val="20"/>
              </w:rPr>
            </w:pPr>
            <w:r>
              <w:rPr>
                <w:rFonts w:ascii="Calibri" w:hAnsi="Calibri" w:cs="Calibri"/>
                <w:sz w:val="20"/>
              </w:rPr>
              <w:t>Added revision table</w:t>
            </w:r>
          </w:p>
        </w:tc>
      </w:tr>
    </w:tbl>
    <w:p w14:paraId="44723E66" w14:textId="59C42422" w:rsidR="005C53F2" w:rsidRDefault="005C53F2" w:rsidP="005C53F2">
      <w:bookmarkStart w:id="0" w:name="_GoBack"/>
      <w:bookmarkEnd w:id="0"/>
      <w:r>
        <w:br w:type="page"/>
      </w:r>
    </w:p>
    <w:p w14:paraId="4BF1B761" w14:textId="6B37ABA9" w:rsidR="007D3602" w:rsidRPr="0096542C" w:rsidRDefault="0096542C" w:rsidP="0096542C">
      <w:pPr>
        <w:pStyle w:val="ListParagraph"/>
        <w:numPr>
          <w:ilvl w:val="0"/>
          <w:numId w:val="13"/>
        </w:numPr>
        <w:rPr>
          <w:b/>
        </w:rPr>
      </w:pPr>
      <w:r w:rsidRPr="0096542C">
        <w:rPr>
          <w:b/>
        </w:rPr>
        <w:lastRenderedPageBreak/>
        <w:t>Requirement Specifications</w:t>
      </w:r>
    </w:p>
    <w:p w14:paraId="5ED3420E" w14:textId="77777777" w:rsidR="00147BAB" w:rsidRDefault="00147BAB" w:rsidP="00CA08E7">
      <w:pPr>
        <w:pStyle w:val="ListParagraph"/>
        <w:ind w:left="360"/>
      </w:pPr>
      <w:r>
        <w:t>This project entails creating a shopping app that continually stores shopping details, such as individual item ID and description, and purchase dates every time each item is purchased. This database of shopping items is algorithmically analyzed to predict when items will need to be purchased again to replenish stock by calculating the standard deviation of purchase dates for each item, when the user requests a new list, and adding each item if it is expected to require replenishing. This program will be able to generate a shopping list whenever the user requests a new list to be generated, via a simple button on the respective users account. For the time being, this project will be limited in scope to a website that can be viewed via any browser be it mobile or not. All required data, such as user login credentials and the users’ repository of stored shopping item details will be stored within a MySQL database that will be accessed via frontend and backend coding.</w:t>
      </w:r>
    </w:p>
    <w:p w14:paraId="47910F0A" w14:textId="49854668" w:rsidR="0096542C" w:rsidRPr="0096542C" w:rsidRDefault="0096542C" w:rsidP="0096542C">
      <w:pPr>
        <w:pStyle w:val="ListParagraph"/>
        <w:numPr>
          <w:ilvl w:val="0"/>
          <w:numId w:val="13"/>
        </w:numPr>
        <w:rPr>
          <w:b/>
        </w:rPr>
      </w:pPr>
      <w:r w:rsidRPr="0096542C">
        <w:rPr>
          <w:b/>
        </w:rPr>
        <w:t>System Specification</w:t>
      </w:r>
    </w:p>
    <w:p w14:paraId="18EAD72E" w14:textId="572B9E7C" w:rsidR="0096542C" w:rsidRDefault="0096542C" w:rsidP="00AC4579">
      <w:pPr>
        <w:ind w:firstLine="360"/>
      </w:pPr>
      <w:r>
        <w:t xml:space="preserve">This project is largely a web-based development project that will </w:t>
      </w:r>
      <w:r w:rsidR="006B5137">
        <w:t xml:space="preserve">only </w:t>
      </w:r>
      <w:r>
        <w:t>require an internet connection and a web browser to operate. Since this project will not execute any program on any local machine</w:t>
      </w:r>
      <w:r w:rsidR="006B5137">
        <w:t>,</w:t>
      </w:r>
      <w:r>
        <w:t xml:space="preserve"> there are no special computer hardware considerations for this project aside from the notes below.</w:t>
      </w:r>
    </w:p>
    <w:p w14:paraId="0EEE5C34" w14:textId="67506A3D" w:rsidR="0096542C" w:rsidRDefault="00147BAB" w:rsidP="006B5137">
      <w:pPr>
        <w:pStyle w:val="ListParagraph"/>
        <w:numPr>
          <w:ilvl w:val="1"/>
          <w:numId w:val="13"/>
        </w:numPr>
      </w:pPr>
      <w:r>
        <w:t xml:space="preserve">The development system should have at the minimum an Intel Pentium </w:t>
      </w:r>
      <w:r w:rsidR="00D07694">
        <w:t>III or equivalent, 512MB of RAM, 750MB of free system disk space. The operating system should be Windows Vista SP1/Windows 7 or newer. Also required are Netbeans IDE 8.0.2 or newer, and Java JRE 7 or newer.</w:t>
      </w:r>
    </w:p>
    <w:p w14:paraId="55100B6D" w14:textId="16D4CF7A" w:rsidR="0096542C" w:rsidRDefault="00D07694" w:rsidP="00AC4579">
      <w:pPr>
        <w:pStyle w:val="ListParagraph"/>
        <w:numPr>
          <w:ilvl w:val="1"/>
          <w:numId w:val="13"/>
        </w:numPr>
      </w:pPr>
      <w:r>
        <w:t xml:space="preserve">The only requirement for the operating platform is a web browser. There are no special rendering or processing requirements, so the native browser already installed </w:t>
      </w:r>
      <w:r>
        <w:lastRenderedPageBreak/>
        <w:t>on the device</w:t>
      </w:r>
      <w:r w:rsidR="00CC4B89">
        <w:t xml:space="preserve"> (e.g. Chrome, Safari, Firefox, Opera, Internet Explorer, etc.)</w:t>
      </w:r>
      <w:r>
        <w:t xml:space="preserve"> will suffice.</w:t>
      </w:r>
      <w:r w:rsidR="000A58B5">
        <w:t xml:space="preserve"> It is recommended that the browser of choice be updated to its respective latest version.</w:t>
      </w:r>
    </w:p>
    <w:p w14:paraId="1B729BE4" w14:textId="0B16783F" w:rsidR="00AC4579" w:rsidRPr="006B5137" w:rsidRDefault="00AC4579" w:rsidP="006B5137">
      <w:pPr>
        <w:pStyle w:val="ListParagraph"/>
        <w:numPr>
          <w:ilvl w:val="0"/>
          <w:numId w:val="13"/>
        </w:numPr>
        <w:rPr>
          <w:b/>
        </w:rPr>
      </w:pPr>
      <w:r w:rsidRPr="00AC4579">
        <w:rPr>
          <w:b/>
        </w:rPr>
        <w:t>Software Management</w:t>
      </w:r>
    </w:p>
    <w:p w14:paraId="0AD18098" w14:textId="4BF7A7F1" w:rsidR="007D3602" w:rsidRDefault="00AC4579" w:rsidP="00AC4579">
      <w:pPr>
        <w:ind w:left="720" w:firstLine="0"/>
      </w:pPr>
      <w:r>
        <w:t>This te</w:t>
      </w:r>
      <w:r w:rsidR="006B5137">
        <w:t>am will utilize a class project-</w:t>
      </w:r>
      <w:r>
        <w:t xml:space="preserve">oriented Github </w:t>
      </w:r>
      <w:r w:rsidR="006B5137">
        <w:t>group</w:t>
      </w:r>
      <w:r>
        <w:t xml:space="preserve"> for content management and version control purposes.</w:t>
      </w:r>
    </w:p>
    <w:p w14:paraId="780FCEA4" w14:textId="77777777" w:rsidR="006B5137" w:rsidRDefault="006B5137" w:rsidP="00AC4579">
      <w:pPr>
        <w:ind w:left="720" w:firstLine="0"/>
      </w:pPr>
    </w:p>
    <w:p w14:paraId="60F24405" w14:textId="2D9DC8AF" w:rsidR="00AC4579" w:rsidRPr="00AC4579" w:rsidRDefault="00AC4579" w:rsidP="00AC4579">
      <w:pPr>
        <w:pStyle w:val="ListParagraph"/>
        <w:numPr>
          <w:ilvl w:val="0"/>
          <w:numId w:val="13"/>
        </w:numPr>
        <w:rPr>
          <w:b/>
        </w:rPr>
      </w:pPr>
      <w:r w:rsidRPr="00AC4579">
        <w:rPr>
          <w:b/>
        </w:rPr>
        <w:t>Project Schedule</w:t>
      </w:r>
    </w:p>
    <w:tbl>
      <w:tblPr>
        <w:tblStyle w:val="TableGrid"/>
        <w:tblW w:w="9848" w:type="dxa"/>
        <w:jc w:val="center"/>
        <w:tblLook w:val="04A0" w:firstRow="1" w:lastRow="0" w:firstColumn="1" w:lastColumn="0" w:noHBand="0" w:noVBand="1"/>
      </w:tblPr>
      <w:tblGrid>
        <w:gridCol w:w="3659"/>
        <w:gridCol w:w="1150"/>
        <w:gridCol w:w="1396"/>
        <w:gridCol w:w="1303"/>
        <w:gridCol w:w="2340"/>
      </w:tblGrid>
      <w:tr w:rsidR="00AC4579" w:rsidRPr="00AC4579" w14:paraId="2B730241" w14:textId="77777777" w:rsidTr="008121B7">
        <w:trPr>
          <w:jc w:val="center"/>
        </w:trPr>
        <w:tc>
          <w:tcPr>
            <w:tcW w:w="3659" w:type="dxa"/>
          </w:tcPr>
          <w:p w14:paraId="6DD0B76E" w14:textId="1F424655" w:rsidR="00AC4579" w:rsidRPr="00AC4579" w:rsidRDefault="00AC4579" w:rsidP="005C53F2">
            <w:pPr>
              <w:pStyle w:val="Title2"/>
              <w:rPr>
                <w:b/>
              </w:rPr>
            </w:pPr>
            <w:r w:rsidRPr="00AC4579">
              <w:rPr>
                <w:b/>
              </w:rPr>
              <w:t>Task</w:t>
            </w:r>
          </w:p>
        </w:tc>
        <w:tc>
          <w:tcPr>
            <w:tcW w:w="1150" w:type="dxa"/>
          </w:tcPr>
          <w:p w14:paraId="7B19E8C6" w14:textId="202883CE" w:rsidR="00AC4579" w:rsidRPr="00AC4579" w:rsidRDefault="00AC4579" w:rsidP="005C53F2">
            <w:pPr>
              <w:pStyle w:val="Title2"/>
              <w:rPr>
                <w:b/>
              </w:rPr>
            </w:pPr>
            <w:r w:rsidRPr="00AC4579">
              <w:rPr>
                <w:b/>
              </w:rPr>
              <w:t>Duration</w:t>
            </w:r>
            <w:r w:rsidR="00B13B79">
              <w:rPr>
                <w:b/>
              </w:rPr>
              <w:t xml:space="preserve"> (Days)</w:t>
            </w:r>
          </w:p>
        </w:tc>
        <w:tc>
          <w:tcPr>
            <w:tcW w:w="1396" w:type="dxa"/>
          </w:tcPr>
          <w:p w14:paraId="2C03F0D6" w14:textId="17A6DDDE" w:rsidR="00AC4579" w:rsidRPr="00AC4579" w:rsidRDefault="00AC4579" w:rsidP="005C53F2">
            <w:pPr>
              <w:pStyle w:val="Title2"/>
              <w:rPr>
                <w:b/>
              </w:rPr>
            </w:pPr>
            <w:r w:rsidRPr="00AC4579">
              <w:rPr>
                <w:b/>
              </w:rPr>
              <w:t>Start Date</w:t>
            </w:r>
          </w:p>
        </w:tc>
        <w:tc>
          <w:tcPr>
            <w:tcW w:w="1303" w:type="dxa"/>
          </w:tcPr>
          <w:p w14:paraId="4747F05B" w14:textId="0C35BC1B" w:rsidR="00AC4579" w:rsidRPr="00AC4579" w:rsidRDefault="00AC4579" w:rsidP="005C53F2">
            <w:pPr>
              <w:pStyle w:val="Title2"/>
              <w:rPr>
                <w:b/>
              </w:rPr>
            </w:pPr>
            <w:r w:rsidRPr="00AC4579">
              <w:rPr>
                <w:b/>
              </w:rPr>
              <w:t>End Date</w:t>
            </w:r>
          </w:p>
        </w:tc>
        <w:tc>
          <w:tcPr>
            <w:tcW w:w="2340" w:type="dxa"/>
          </w:tcPr>
          <w:p w14:paraId="2E3B13CA" w14:textId="2121D929" w:rsidR="00AC4579" w:rsidRPr="00AC4579" w:rsidRDefault="00AC4579" w:rsidP="005C53F2">
            <w:pPr>
              <w:pStyle w:val="Title2"/>
              <w:rPr>
                <w:b/>
              </w:rPr>
            </w:pPr>
            <w:r w:rsidRPr="00AC4579">
              <w:rPr>
                <w:b/>
              </w:rPr>
              <w:t>Personnel</w:t>
            </w:r>
          </w:p>
        </w:tc>
      </w:tr>
      <w:tr w:rsidR="00AC4579" w14:paraId="45FCB9BC" w14:textId="77777777" w:rsidTr="008121B7">
        <w:trPr>
          <w:jc w:val="center"/>
        </w:trPr>
        <w:tc>
          <w:tcPr>
            <w:tcW w:w="3659" w:type="dxa"/>
          </w:tcPr>
          <w:p w14:paraId="762A313B" w14:textId="388CCD35" w:rsidR="00AC4579" w:rsidRDefault="00AC4579" w:rsidP="00AC4579">
            <w:pPr>
              <w:pStyle w:val="Title2"/>
              <w:numPr>
                <w:ilvl w:val="0"/>
                <w:numId w:val="14"/>
              </w:numPr>
              <w:jc w:val="both"/>
            </w:pPr>
            <w:r>
              <w:t>Project Requirements</w:t>
            </w:r>
          </w:p>
        </w:tc>
        <w:tc>
          <w:tcPr>
            <w:tcW w:w="1150" w:type="dxa"/>
          </w:tcPr>
          <w:p w14:paraId="4BAF986C" w14:textId="38EA67C1" w:rsidR="00AC4579" w:rsidRDefault="003D6C54" w:rsidP="005C53F2">
            <w:pPr>
              <w:pStyle w:val="Title2"/>
            </w:pPr>
            <w:r>
              <w:t>7</w:t>
            </w:r>
          </w:p>
        </w:tc>
        <w:tc>
          <w:tcPr>
            <w:tcW w:w="1396" w:type="dxa"/>
          </w:tcPr>
          <w:p w14:paraId="2A7747F8" w14:textId="69BA5F42" w:rsidR="00AC4579" w:rsidRDefault="003D6C54" w:rsidP="005C53F2">
            <w:pPr>
              <w:pStyle w:val="Title2"/>
            </w:pPr>
            <w:r>
              <w:t>5/29</w:t>
            </w:r>
          </w:p>
        </w:tc>
        <w:tc>
          <w:tcPr>
            <w:tcW w:w="1303" w:type="dxa"/>
          </w:tcPr>
          <w:p w14:paraId="215C4E95" w14:textId="32BCEA83" w:rsidR="00AC4579" w:rsidRDefault="003D6C54" w:rsidP="005C53F2">
            <w:pPr>
              <w:pStyle w:val="Title2"/>
            </w:pPr>
            <w:r>
              <w:t>6/4</w:t>
            </w:r>
          </w:p>
        </w:tc>
        <w:tc>
          <w:tcPr>
            <w:tcW w:w="2340" w:type="dxa"/>
          </w:tcPr>
          <w:p w14:paraId="3D10BBAD" w14:textId="03D51A3D" w:rsidR="00AC4579" w:rsidRDefault="00AC4579" w:rsidP="005C53F2">
            <w:pPr>
              <w:pStyle w:val="Title2"/>
            </w:pPr>
          </w:p>
        </w:tc>
      </w:tr>
      <w:tr w:rsidR="00AC4579" w14:paraId="30EF85E4" w14:textId="77777777" w:rsidTr="008121B7">
        <w:trPr>
          <w:jc w:val="center"/>
        </w:trPr>
        <w:tc>
          <w:tcPr>
            <w:tcW w:w="3659" w:type="dxa"/>
          </w:tcPr>
          <w:p w14:paraId="0B6E2BA1" w14:textId="3DBCFC8B" w:rsidR="00AC4579" w:rsidRDefault="00AC4579" w:rsidP="00AC4579">
            <w:pPr>
              <w:pStyle w:val="Title2"/>
              <w:numPr>
                <w:ilvl w:val="1"/>
                <w:numId w:val="14"/>
              </w:numPr>
              <w:jc w:val="both"/>
            </w:pPr>
            <w:r>
              <w:t>Writing</w:t>
            </w:r>
          </w:p>
        </w:tc>
        <w:tc>
          <w:tcPr>
            <w:tcW w:w="1150" w:type="dxa"/>
          </w:tcPr>
          <w:p w14:paraId="1C8C7A29" w14:textId="1F3B692F" w:rsidR="00AC4579" w:rsidRDefault="003D6C54" w:rsidP="005C53F2">
            <w:pPr>
              <w:pStyle w:val="Title2"/>
            </w:pPr>
            <w:r>
              <w:t>1</w:t>
            </w:r>
          </w:p>
        </w:tc>
        <w:tc>
          <w:tcPr>
            <w:tcW w:w="1396" w:type="dxa"/>
          </w:tcPr>
          <w:p w14:paraId="543732FC" w14:textId="2B575813" w:rsidR="00AC4579" w:rsidRDefault="003D6C54" w:rsidP="005C53F2">
            <w:pPr>
              <w:pStyle w:val="Title2"/>
            </w:pPr>
            <w:r>
              <w:t>5/28</w:t>
            </w:r>
          </w:p>
        </w:tc>
        <w:tc>
          <w:tcPr>
            <w:tcW w:w="1303" w:type="dxa"/>
          </w:tcPr>
          <w:p w14:paraId="01A76800" w14:textId="4CC442C4" w:rsidR="00AC4579" w:rsidRDefault="003D6C54" w:rsidP="005C53F2">
            <w:pPr>
              <w:pStyle w:val="Title2"/>
            </w:pPr>
            <w:r>
              <w:t>5/29</w:t>
            </w:r>
          </w:p>
        </w:tc>
        <w:tc>
          <w:tcPr>
            <w:tcW w:w="2340" w:type="dxa"/>
          </w:tcPr>
          <w:p w14:paraId="64ABE14F" w14:textId="70EC40FA" w:rsidR="00AC4579" w:rsidRDefault="003D6C54" w:rsidP="005C53F2">
            <w:pPr>
              <w:pStyle w:val="Title2"/>
            </w:pPr>
            <w:r>
              <w:t>Jesse</w:t>
            </w:r>
          </w:p>
        </w:tc>
      </w:tr>
      <w:tr w:rsidR="00B13B79" w14:paraId="43A45A02" w14:textId="77777777" w:rsidTr="008121B7">
        <w:trPr>
          <w:jc w:val="center"/>
        </w:trPr>
        <w:tc>
          <w:tcPr>
            <w:tcW w:w="3659" w:type="dxa"/>
          </w:tcPr>
          <w:p w14:paraId="6FF04EC5" w14:textId="37163B48" w:rsidR="00B13B79" w:rsidRDefault="00B13B79" w:rsidP="00B13B79">
            <w:pPr>
              <w:pStyle w:val="Title2"/>
              <w:numPr>
                <w:ilvl w:val="1"/>
                <w:numId w:val="14"/>
              </w:numPr>
              <w:jc w:val="both"/>
            </w:pPr>
            <w:r>
              <w:t>Self-Review</w:t>
            </w:r>
          </w:p>
        </w:tc>
        <w:tc>
          <w:tcPr>
            <w:tcW w:w="1150" w:type="dxa"/>
          </w:tcPr>
          <w:p w14:paraId="710ADEB0" w14:textId="3FAAA3BA" w:rsidR="00B13B79" w:rsidRDefault="00C336DC" w:rsidP="00B13B79">
            <w:pPr>
              <w:pStyle w:val="Title2"/>
            </w:pPr>
            <w:r>
              <w:t>2</w:t>
            </w:r>
          </w:p>
        </w:tc>
        <w:tc>
          <w:tcPr>
            <w:tcW w:w="1396" w:type="dxa"/>
          </w:tcPr>
          <w:p w14:paraId="490E0158" w14:textId="0DA911BA" w:rsidR="00B13B79" w:rsidRDefault="00B13B79" w:rsidP="00B13B79">
            <w:pPr>
              <w:pStyle w:val="Title2"/>
            </w:pPr>
            <w:r>
              <w:t>6/3</w:t>
            </w:r>
          </w:p>
        </w:tc>
        <w:tc>
          <w:tcPr>
            <w:tcW w:w="1303" w:type="dxa"/>
          </w:tcPr>
          <w:p w14:paraId="2FF459B0" w14:textId="0AAEA982" w:rsidR="00B13B79" w:rsidRDefault="00176395" w:rsidP="00B13B79">
            <w:pPr>
              <w:pStyle w:val="Title2"/>
            </w:pPr>
            <w:r>
              <w:t>6/5</w:t>
            </w:r>
          </w:p>
        </w:tc>
        <w:tc>
          <w:tcPr>
            <w:tcW w:w="2340" w:type="dxa"/>
          </w:tcPr>
          <w:p w14:paraId="39566D1A" w14:textId="3A54E392" w:rsidR="00B13B79" w:rsidRDefault="00B13B79" w:rsidP="00B13B79">
            <w:pPr>
              <w:pStyle w:val="Title2"/>
            </w:pPr>
            <w:r>
              <w:t>Ashraya, Matt, Tyler</w:t>
            </w:r>
          </w:p>
        </w:tc>
      </w:tr>
      <w:tr w:rsidR="00B13B79" w14:paraId="26C91893" w14:textId="77777777" w:rsidTr="008121B7">
        <w:trPr>
          <w:jc w:val="center"/>
        </w:trPr>
        <w:tc>
          <w:tcPr>
            <w:tcW w:w="3659" w:type="dxa"/>
          </w:tcPr>
          <w:p w14:paraId="187B5DD8" w14:textId="33890EC8" w:rsidR="00B13B79" w:rsidRDefault="00B13B79" w:rsidP="00B13B79">
            <w:pPr>
              <w:pStyle w:val="Title2"/>
              <w:numPr>
                <w:ilvl w:val="1"/>
                <w:numId w:val="14"/>
              </w:numPr>
              <w:jc w:val="both"/>
            </w:pPr>
            <w:r>
              <w:t>Revise Document for submission</w:t>
            </w:r>
          </w:p>
        </w:tc>
        <w:tc>
          <w:tcPr>
            <w:tcW w:w="1150" w:type="dxa"/>
          </w:tcPr>
          <w:p w14:paraId="4FCBF8D7" w14:textId="6EF0D96E" w:rsidR="00B13B79" w:rsidRDefault="00B13B79" w:rsidP="00B13B79">
            <w:pPr>
              <w:pStyle w:val="Title2"/>
            </w:pPr>
            <w:r>
              <w:t>6</w:t>
            </w:r>
          </w:p>
        </w:tc>
        <w:tc>
          <w:tcPr>
            <w:tcW w:w="1396" w:type="dxa"/>
          </w:tcPr>
          <w:p w14:paraId="5F1633FC" w14:textId="52BA78AC" w:rsidR="00B13B79" w:rsidRDefault="00B13B79" w:rsidP="00B13B79">
            <w:pPr>
              <w:pStyle w:val="Title2"/>
            </w:pPr>
            <w:r>
              <w:t>5/30</w:t>
            </w:r>
          </w:p>
        </w:tc>
        <w:tc>
          <w:tcPr>
            <w:tcW w:w="1303" w:type="dxa"/>
          </w:tcPr>
          <w:p w14:paraId="71D52941" w14:textId="67B36577" w:rsidR="00B13B79" w:rsidRDefault="00B13B79" w:rsidP="00B13B79">
            <w:pPr>
              <w:pStyle w:val="Title2"/>
            </w:pPr>
            <w:r>
              <w:t>6/4</w:t>
            </w:r>
          </w:p>
        </w:tc>
        <w:tc>
          <w:tcPr>
            <w:tcW w:w="2340" w:type="dxa"/>
          </w:tcPr>
          <w:p w14:paraId="199C933C" w14:textId="144A0DC6" w:rsidR="00B13B79" w:rsidRDefault="00B13B79" w:rsidP="00B13B79">
            <w:pPr>
              <w:pStyle w:val="Title2"/>
            </w:pPr>
            <w:r>
              <w:t>Ashraya, Matt, Tyler</w:t>
            </w:r>
          </w:p>
        </w:tc>
      </w:tr>
      <w:tr w:rsidR="00B13B79" w14:paraId="326F7203" w14:textId="77777777" w:rsidTr="008121B7">
        <w:trPr>
          <w:jc w:val="center"/>
        </w:trPr>
        <w:tc>
          <w:tcPr>
            <w:tcW w:w="3659" w:type="dxa"/>
          </w:tcPr>
          <w:p w14:paraId="3C472379" w14:textId="53C3EA4E" w:rsidR="00B13B79" w:rsidRDefault="00B13B79" w:rsidP="00B13B79">
            <w:pPr>
              <w:pStyle w:val="Title2"/>
              <w:numPr>
                <w:ilvl w:val="0"/>
                <w:numId w:val="14"/>
              </w:numPr>
              <w:jc w:val="both"/>
            </w:pPr>
            <w:r>
              <w:t>Project Analysis</w:t>
            </w:r>
          </w:p>
        </w:tc>
        <w:tc>
          <w:tcPr>
            <w:tcW w:w="1150" w:type="dxa"/>
          </w:tcPr>
          <w:p w14:paraId="1028A05E" w14:textId="29E6E7B9" w:rsidR="00B13B79" w:rsidRDefault="00B13B79" w:rsidP="00B13B79">
            <w:pPr>
              <w:pStyle w:val="Title2"/>
            </w:pPr>
            <w:r>
              <w:t>7</w:t>
            </w:r>
          </w:p>
        </w:tc>
        <w:tc>
          <w:tcPr>
            <w:tcW w:w="1396" w:type="dxa"/>
          </w:tcPr>
          <w:p w14:paraId="019CED99" w14:textId="2A11C9A0" w:rsidR="00B13B79" w:rsidRDefault="00B13B79" w:rsidP="00B13B79">
            <w:pPr>
              <w:pStyle w:val="Title2"/>
            </w:pPr>
            <w:r>
              <w:t>6/5</w:t>
            </w:r>
          </w:p>
        </w:tc>
        <w:tc>
          <w:tcPr>
            <w:tcW w:w="1303" w:type="dxa"/>
          </w:tcPr>
          <w:p w14:paraId="7C53C9F0" w14:textId="7305E087" w:rsidR="00B13B79" w:rsidRDefault="00B13B79" w:rsidP="00B13B79">
            <w:pPr>
              <w:pStyle w:val="Title2"/>
            </w:pPr>
            <w:r>
              <w:t>6/11</w:t>
            </w:r>
          </w:p>
        </w:tc>
        <w:tc>
          <w:tcPr>
            <w:tcW w:w="2340" w:type="dxa"/>
          </w:tcPr>
          <w:p w14:paraId="357707B5" w14:textId="77777777" w:rsidR="00B13B79" w:rsidRDefault="00B13B79" w:rsidP="00B13B79">
            <w:pPr>
              <w:pStyle w:val="Title2"/>
            </w:pPr>
          </w:p>
        </w:tc>
      </w:tr>
      <w:tr w:rsidR="00B13B79" w14:paraId="5C9A1830" w14:textId="77777777" w:rsidTr="008121B7">
        <w:trPr>
          <w:jc w:val="center"/>
        </w:trPr>
        <w:tc>
          <w:tcPr>
            <w:tcW w:w="3659" w:type="dxa"/>
          </w:tcPr>
          <w:p w14:paraId="7C1C2409" w14:textId="55798D12" w:rsidR="00B13B79" w:rsidRDefault="00B13B79" w:rsidP="00B13B79">
            <w:pPr>
              <w:pStyle w:val="Title2"/>
              <w:numPr>
                <w:ilvl w:val="0"/>
                <w:numId w:val="15"/>
              </w:numPr>
              <w:jc w:val="both"/>
            </w:pPr>
            <w:r>
              <w:t>Analyzing</w:t>
            </w:r>
          </w:p>
        </w:tc>
        <w:tc>
          <w:tcPr>
            <w:tcW w:w="1150" w:type="dxa"/>
          </w:tcPr>
          <w:p w14:paraId="5E9F6959" w14:textId="1EB4989C" w:rsidR="00B13B79" w:rsidRDefault="00B13B79" w:rsidP="00B13B79">
            <w:pPr>
              <w:pStyle w:val="Title2"/>
            </w:pPr>
            <w:r>
              <w:t>7</w:t>
            </w:r>
          </w:p>
        </w:tc>
        <w:tc>
          <w:tcPr>
            <w:tcW w:w="1396" w:type="dxa"/>
          </w:tcPr>
          <w:p w14:paraId="249973BE" w14:textId="7379B063" w:rsidR="00B13B79" w:rsidRDefault="00B13B79" w:rsidP="00B13B79">
            <w:pPr>
              <w:pStyle w:val="Title2"/>
            </w:pPr>
            <w:r>
              <w:t>6/5</w:t>
            </w:r>
          </w:p>
        </w:tc>
        <w:tc>
          <w:tcPr>
            <w:tcW w:w="1303" w:type="dxa"/>
          </w:tcPr>
          <w:p w14:paraId="2DFA15E5" w14:textId="09F32ACB" w:rsidR="00B13B79" w:rsidRDefault="00B13B79" w:rsidP="00B13B79">
            <w:pPr>
              <w:pStyle w:val="Title2"/>
            </w:pPr>
            <w:r>
              <w:t>6/11</w:t>
            </w:r>
          </w:p>
        </w:tc>
        <w:tc>
          <w:tcPr>
            <w:tcW w:w="2340" w:type="dxa"/>
          </w:tcPr>
          <w:p w14:paraId="6E26ABCF" w14:textId="6692E74D" w:rsidR="00B13B79" w:rsidRDefault="00176395" w:rsidP="00B13B79">
            <w:pPr>
              <w:pStyle w:val="Title2"/>
            </w:pPr>
            <w:r>
              <w:t>Ashraya</w:t>
            </w:r>
          </w:p>
        </w:tc>
      </w:tr>
      <w:tr w:rsidR="00B13B79" w14:paraId="5A6C73F8" w14:textId="77777777" w:rsidTr="008121B7">
        <w:trPr>
          <w:jc w:val="center"/>
        </w:trPr>
        <w:tc>
          <w:tcPr>
            <w:tcW w:w="3659" w:type="dxa"/>
          </w:tcPr>
          <w:p w14:paraId="1F2D6A35" w14:textId="28F5F713" w:rsidR="00B13B79" w:rsidRDefault="00B13B79" w:rsidP="00B13B79">
            <w:pPr>
              <w:pStyle w:val="Title2"/>
              <w:numPr>
                <w:ilvl w:val="0"/>
                <w:numId w:val="15"/>
              </w:numPr>
              <w:jc w:val="both"/>
            </w:pPr>
            <w:r>
              <w:t>Self-Review</w:t>
            </w:r>
          </w:p>
        </w:tc>
        <w:tc>
          <w:tcPr>
            <w:tcW w:w="1150" w:type="dxa"/>
          </w:tcPr>
          <w:p w14:paraId="2C502E26" w14:textId="7E2B6F85" w:rsidR="00B13B79" w:rsidRDefault="00B13B79" w:rsidP="00B13B79">
            <w:pPr>
              <w:pStyle w:val="Title2"/>
            </w:pPr>
            <w:r>
              <w:t>7</w:t>
            </w:r>
          </w:p>
        </w:tc>
        <w:tc>
          <w:tcPr>
            <w:tcW w:w="1396" w:type="dxa"/>
          </w:tcPr>
          <w:p w14:paraId="1B0738CE" w14:textId="2DEB23CE" w:rsidR="00B13B79" w:rsidRDefault="00B13B79" w:rsidP="00B13B79">
            <w:pPr>
              <w:pStyle w:val="Title2"/>
            </w:pPr>
            <w:r>
              <w:t>6/5</w:t>
            </w:r>
          </w:p>
        </w:tc>
        <w:tc>
          <w:tcPr>
            <w:tcW w:w="1303" w:type="dxa"/>
          </w:tcPr>
          <w:p w14:paraId="7F1AF7DF" w14:textId="37DB5243" w:rsidR="00B13B79" w:rsidRDefault="00B13B79" w:rsidP="00B13B79">
            <w:pPr>
              <w:pStyle w:val="Title2"/>
            </w:pPr>
            <w:r>
              <w:t>6/11</w:t>
            </w:r>
          </w:p>
        </w:tc>
        <w:tc>
          <w:tcPr>
            <w:tcW w:w="2340" w:type="dxa"/>
          </w:tcPr>
          <w:p w14:paraId="48A41953" w14:textId="25A96C58" w:rsidR="00B13B79" w:rsidRDefault="00176395" w:rsidP="00B13B79">
            <w:pPr>
              <w:pStyle w:val="Title2"/>
            </w:pPr>
            <w:r>
              <w:t>Jesse, Matt, Tyler</w:t>
            </w:r>
          </w:p>
        </w:tc>
      </w:tr>
      <w:tr w:rsidR="00B13B79" w14:paraId="392F0164" w14:textId="77777777" w:rsidTr="008121B7">
        <w:trPr>
          <w:jc w:val="center"/>
        </w:trPr>
        <w:tc>
          <w:tcPr>
            <w:tcW w:w="3659" w:type="dxa"/>
          </w:tcPr>
          <w:p w14:paraId="36F9F2F6" w14:textId="0B0C1B22" w:rsidR="00B13B79" w:rsidRDefault="00B13B79" w:rsidP="00B13B79">
            <w:pPr>
              <w:pStyle w:val="Title2"/>
              <w:numPr>
                <w:ilvl w:val="0"/>
                <w:numId w:val="15"/>
              </w:numPr>
              <w:jc w:val="both"/>
            </w:pPr>
            <w:r>
              <w:t>Revise document for submission</w:t>
            </w:r>
          </w:p>
        </w:tc>
        <w:tc>
          <w:tcPr>
            <w:tcW w:w="1150" w:type="dxa"/>
          </w:tcPr>
          <w:p w14:paraId="2DEAA867" w14:textId="0A716089" w:rsidR="00B13B79" w:rsidRDefault="00B13B79" w:rsidP="00B13B79">
            <w:pPr>
              <w:pStyle w:val="Title2"/>
            </w:pPr>
            <w:r>
              <w:t>7</w:t>
            </w:r>
          </w:p>
        </w:tc>
        <w:tc>
          <w:tcPr>
            <w:tcW w:w="1396" w:type="dxa"/>
          </w:tcPr>
          <w:p w14:paraId="1E4B3383" w14:textId="6F4206AF" w:rsidR="00B13B79" w:rsidRDefault="00B13B79" w:rsidP="00B13B79">
            <w:pPr>
              <w:pStyle w:val="Title2"/>
            </w:pPr>
            <w:r>
              <w:t>6/5</w:t>
            </w:r>
          </w:p>
        </w:tc>
        <w:tc>
          <w:tcPr>
            <w:tcW w:w="1303" w:type="dxa"/>
          </w:tcPr>
          <w:p w14:paraId="4603F5FE" w14:textId="0CAFF296" w:rsidR="00B13B79" w:rsidRDefault="00B13B79" w:rsidP="00B13B79">
            <w:pPr>
              <w:pStyle w:val="Title2"/>
            </w:pPr>
            <w:r>
              <w:t>6/11</w:t>
            </w:r>
          </w:p>
        </w:tc>
        <w:tc>
          <w:tcPr>
            <w:tcW w:w="2340" w:type="dxa"/>
          </w:tcPr>
          <w:p w14:paraId="2100DD1A" w14:textId="16E97097" w:rsidR="00B13B79" w:rsidRDefault="00176395" w:rsidP="00B13B79">
            <w:pPr>
              <w:pStyle w:val="Title2"/>
            </w:pPr>
            <w:r>
              <w:t>Ashraya, Jesse, Matt, Tyler</w:t>
            </w:r>
          </w:p>
        </w:tc>
      </w:tr>
      <w:tr w:rsidR="00B13B79" w14:paraId="5B2295EA" w14:textId="77777777" w:rsidTr="008121B7">
        <w:trPr>
          <w:jc w:val="center"/>
        </w:trPr>
        <w:tc>
          <w:tcPr>
            <w:tcW w:w="3659" w:type="dxa"/>
          </w:tcPr>
          <w:p w14:paraId="4C7C9D66" w14:textId="06DBDA5D" w:rsidR="00B13B79" w:rsidRDefault="00B13B79" w:rsidP="00B13B79">
            <w:pPr>
              <w:pStyle w:val="Title2"/>
              <w:numPr>
                <w:ilvl w:val="0"/>
                <w:numId w:val="14"/>
              </w:numPr>
              <w:jc w:val="both"/>
            </w:pPr>
            <w:r>
              <w:t>Project Design</w:t>
            </w:r>
          </w:p>
        </w:tc>
        <w:tc>
          <w:tcPr>
            <w:tcW w:w="1150" w:type="dxa"/>
          </w:tcPr>
          <w:p w14:paraId="63AF400C" w14:textId="3DBA5BE8" w:rsidR="00B13B79" w:rsidRDefault="00B13B79" w:rsidP="00B13B79">
            <w:pPr>
              <w:pStyle w:val="Title2"/>
            </w:pPr>
            <w:r>
              <w:t>7</w:t>
            </w:r>
          </w:p>
        </w:tc>
        <w:tc>
          <w:tcPr>
            <w:tcW w:w="1396" w:type="dxa"/>
          </w:tcPr>
          <w:p w14:paraId="5538FF13" w14:textId="5D7814D5" w:rsidR="00B13B79" w:rsidRDefault="00B13B79" w:rsidP="00B13B79">
            <w:pPr>
              <w:pStyle w:val="Title2"/>
            </w:pPr>
            <w:r>
              <w:t>6/12</w:t>
            </w:r>
          </w:p>
        </w:tc>
        <w:tc>
          <w:tcPr>
            <w:tcW w:w="1303" w:type="dxa"/>
          </w:tcPr>
          <w:p w14:paraId="069E5944" w14:textId="6E452372" w:rsidR="00B13B79" w:rsidRDefault="00B13B79" w:rsidP="00B13B79">
            <w:pPr>
              <w:pStyle w:val="Title2"/>
            </w:pPr>
            <w:r>
              <w:t>6/18</w:t>
            </w:r>
          </w:p>
        </w:tc>
        <w:tc>
          <w:tcPr>
            <w:tcW w:w="2340" w:type="dxa"/>
          </w:tcPr>
          <w:p w14:paraId="03D3459F" w14:textId="42D17F91" w:rsidR="00B13B79" w:rsidRDefault="00176395" w:rsidP="00B13B79">
            <w:pPr>
              <w:pStyle w:val="Title2"/>
            </w:pPr>
            <w:r>
              <w:t>Matt</w:t>
            </w:r>
          </w:p>
        </w:tc>
      </w:tr>
      <w:tr w:rsidR="00B13B79" w14:paraId="4E9CDDF0" w14:textId="77777777" w:rsidTr="008121B7">
        <w:trPr>
          <w:jc w:val="center"/>
        </w:trPr>
        <w:tc>
          <w:tcPr>
            <w:tcW w:w="3659" w:type="dxa"/>
          </w:tcPr>
          <w:p w14:paraId="5C6BD367" w14:textId="6E04BC48" w:rsidR="00B13B79" w:rsidRDefault="00B13B79" w:rsidP="00B13B79">
            <w:pPr>
              <w:pStyle w:val="Title2"/>
              <w:numPr>
                <w:ilvl w:val="0"/>
                <w:numId w:val="14"/>
              </w:numPr>
              <w:jc w:val="both"/>
            </w:pPr>
            <w:r>
              <w:t>Project plan and ICD</w:t>
            </w:r>
          </w:p>
        </w:tc>
        <w:tc>
          <w:tcPr>
            <w:tcW w:w="1150" w:type="dxa"/>
          </w:tcPr>
          <w:p w14:paraId="2F99EEE9" w14:textId="2585D0AB" w:rsidR="00B13B79" w:rsidRDefault="00B13B79" w:rsidP="00B13B79">
            <w:pPr>
              <w:pStyle w:val="Title2"/>
            </w:pPr>
            <w:r>
              <w:t>7</w:t>
            </w:r>
          </w:p>
        </w:tc>
        <w:tc>
          <w:tcPr>
            <w:tcW w:w="1396" w:type="dxa"/>
          </w:tcPr>
          <w:p w14:paraId="3F6F27FA" w14:textId="7597019F" w:rsidR="00B13B79" w:rsidRDefault="00B13B79" w:rsidP="00B13B79">
            <w:pPr>
              <w:pStyle w:val="Title2"/>
            </w:pPr>
            <w:r>
              <w:t>6/19</w:t>
            </w:r>
          </w:p>
        </w:tc>
        <w:tc>
          <w:tcPr>
            <w:tcW w:w="1303" w:type="dxa"/>
          </w:tcPr>
          <w:p w14:paraId="265D78AA" w14:textId="7AF1DE07" w:rsidR="00B13B79" w:rsidRDefault="00B13B79" w:rsidP="00B13B79">
            <w:pPr>
              <w:pStyle w:val="Title2"/>
            </w:pPr>
            <w:r>
              <w:t>6/25</w:t>
            </w:r>
          </w:p>
        </w:tc>
        <w:tc>
          <w:tcPr>
            <w:tcW w:w="2340" w:type="dxa"/>
          </w:tcPr>
          <w:p w14:paraId="6AEAD93D" w14:textId="163B782F" w:rsidR="00B13B79" w:rsidRDefault="00176395" w:rsidP="00B13B79">
            <w:pPr>
              <w:pStyle w:val="Title2"/>
            </w:pPr>
            <w:r>
              <w:t>Ashraya, Jesse</w:t>
            </w:r>
          </w:p>
        </w:tc>
      </w:tr>
      <w:tr w:rsidR="00B13B79" w14:paraId="3162EE4C" w14:textId="77777777" w:rsidTr="008121B7">
        <w:trPr>
          <w:jc w:val="center"/>
        </w:trPr>
        <w:tc>
          <w:tcPr>
            <w:tcW w:w="3659" w:type="dxa"/>
          </w:tcPr>
          <w:p w14:paraId="1D8FA512" w14:textId="236645C1" w:rsidR="00B13B79" w:rsidRDefault="00B13B79" w:rsidP="00B13B79">
            <w:pPr>
              <w:pStyle w:val="Title2"/>
              <w:numPr>
                <w:ilvl w:val="0"/>
                <w:numId w:val="14"/>
              </w:numPr>
              <w:jc w:val="left"/>
            </w:pPr>
            <w:r>
              <w:t>Implementation and Testing</w:t>
            </w:r>
          </w:p>
        </w:tc>
        <w:tc>
          <w:tcPr>
            <w:tcW w:w="1150" w:type="dxa"/>
          </w:tcPr>
          <w:p w14:paraId="2ABC7177" w14:textId="00211673" w:rsidR="00B13B79" w:rsidRDefault="00176395" w:rsidP="00B13B79">
            <w:pPr>
              <w:pStyle w:val="Title2"/>
            </w:pPr>
            <w:r>
              <w:t>7</w:t>
            </w:r>
          </w:p>
        </w:tc>
        <w:tc>
          <w:tcPr>
            <w:tcW w:w="1396" w:type="dxa"/>
          </w:tcPr>
          <w:p w14:paraId="1A59B87A" w14:textId="423F5D0E" w:rsidR="00B13B79" w:rsidRDefault="00176395" w:rsidP="00B13B79">
            <w:pPr>
              <w:pStyle w:val="Title2"/>
            </w:pPr>
            <w:r>
              <w:t>7/3</w:t>
            </w:r>
          </w:p>
        </w:tc>
        <w:tc>
          <w:tcPr>
            <w:tcW w:w="1303" w:type="dxa"/>
          </w:tcPr>
          <w:p w14:paraId="7F06D66A" w14:textId="736A4584" w:rsidR="00B13B79" w:rsidRDefault="00B13B79" w:rsidP="00B13B79">
            <w:pPr>
              <w:pStyle w:val="Title2"/>
            </w:pPr>
            <w:r>
              <w:t>7/9</w:t>
            </w:r>
          </w:p>
        </w:tc>
        <w:tc>
          <w:tcPr>
            <w:tcW w:w="2340" w:type="dxa"/>
          </w:tcPr>
          <w:p w14:paraId="445CA641" w14:textId="58E64712" w:rsidR="00B13B79" w:rsidRDefault="00176395" w:rsidP="00B13B79">
            <w:pPr>
              <w:pStyle w:val="Title2"/>
            </w:pPr>
            <w:r>
              <w:t>Jesse, Ashraya, Matt, Tyler</w:t>
            </w:r>
          </w:p>
        </w:tc>
      </w:tr>
      <w:tr w:rsidR="00B13B79" w14:paraId="713BBE3C" w14:textId="77777777" w:rsidTr="008121B7">
        <w:trPr>
          <w:jc w:val="center"/>
        </w:trPr>
        <w:tc>
          <w:tcPr>
            <w:tcW w:w="3659" w:type="dxa"/>
          </w:tcPr>
          <w:p w14:paraId="39A4A259" w14:textId="16BAAFD1" w:rsidR="00B13B79" w:rsidRDefault="00B13B79" w:rsidP="00B13B79">
            <w:pPr>
              <w:pStyle w:val="Title2"/>
              <w:numPr>
                <w:ilvl w:val="0"/>
                <w:numId w:val="14"/>
              </w:numPr>
              <w:jc w:val="both"/>
            </w:pPr>
            <w:r>
              <w:t>Final deliveries (Code, binaries, test data, user guide)</w:t>
            </w:r>
          </w:p>
        </w:tc>
        <w:tc>
          <w:tcPr>
            <w:tcW w:w="1150" w:type="dxa"/>
          </w:tcPr>
          <w:p w14:paraId="7BF4F7E3" w14:textId="4F276D52" w:rsidR="00B13B79" w:rsidRDefault="00176395" w:rsidP="00B13B79">
            <w:pPr>
              <w:pStyle w:val="Title2"/>
            </w:pPr>
            <w:r>
              <w:t>7</w:t>
            </w:r>
          </w:p>
        </w:tc>
        <w:tc>
          <w:tcPr>
            <w:tcW w:w="1396" w:type="dxa"/>
          </w:tcPr>
          <w:p w14:paraId="7FD6AB35" w14:textId="1D054D51" w:rsidR="00B13B79" w:rsidRDefault="00176395" w:rsidP="00B13B79">
            <w:pPr>
              <w:pStyle w:val="Title2"/>
            </w:pPr>
            <w:r>
              <w:t>7/10</w:t>
            </w:r>
          </w:p>
        </w:tc>
        <w:tc>
          <w:tcPr>
            <w:tcW w:w="1303" w:type="dxa"/>
          </w:tcPr>
          <w:p w14:paraId="6973183F" w14:textId="3D3FE6DD" w:rsidR="00B13B79" w:rsidRDefault="00B13B79" w:rsidP="00B13B79">
            <w:pPr>
              <w:pStyle w:val="Title2"/>
            </w:pPr>
            <w:r>
              <w:t>7/14</w:t>
            </w:r>
          </w:p>
        </w:tc>
        <w:tc>
          <w:tcPr>
            <w:tcW w:w="2340" w:type="dxa"/>
          </w:tcPr>
          <w:p w14:paraId="7F761CCC" w14:textId="56DAC2F5" w:rsidR="00B13B79" w:rsidRDefault="00176395" w:rsidP="00B13B79">
            <w:pPr>
              <w:pStyle w:val="Title2"/>
            </w:pPr>
            <w:r>
              <w:t>Jesse, Ashraya, Matt, Tyler</w:t>
            </w:r>
          </w:p>
        </w:tc>
      </w:tr>
    </w:tbl>
    <w:p w14:paraId="131DD738" w14:textId="77777777" w:rsidR="005C53F2" w:rsidRDefault="005C53F2" w:rsidP="005C53F2">
      <w:pPr>
        <w:pStyle w:val="Title2"/>
      </w:pPr>
    </w:p>
    <w:p w14:paraId="63CFB842" w14:textId="0E94208F" w:rsidR="00CB573C" w:rsidRDefault="00CB573C" w:rsidP="00A8255B">
      <w:pPr>
        <w:ind w:firstLine="0"/>
      </w:pPr>
    </w:p>
    <w:sectPr w:rsidR="00CB573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3C290" w14:textId="77777777" w:rsidR="00B914FD" w:rsidRDefault="00B914FD">
      <w:pPr>
        <w:spacing w:line="240" w:lineRule="auto"/>
      </w:pPr>
      <w:r>
        <w:separator/>
      </w:r>
    </w:p>
    <w:p w14:paraId="223BB4E7" w14:textId="77777777" w:rsidR="00B914FD" w:rsidRDefault="00B914FD"/>
  </w:endnote>
  <w:endnote w:type="continuationSeparator" w:id="0">
    <w:p w14:paraId="4538B148" w14:textId="77777777" w:rsidR="00B914FD" w:rsidRDefault="00B914FD">
      <w:pPr>
        <w:spacing w:line="240" w:lineRule="auto"/>
      </w:pPr>
      <w:r>
        <w:continuationSeparator/>
      </w:r>
    </w:p>
    <w:p w14:paraId="2AF5F1AC" w14:textId="77777777" w:rsidR="00B914FD" w:rsidRDefault="00B91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FBF80" w14:textId="77777777" w:rsidR="00B914FD" w:rsidRDefault="00B914FD">
      <w:pPr>
        <w:spacing w:line="240" w:lineRule="auto"/>
      </w:pPr>
      <w:r>
        <w:separator/>
      </w:r>
    </w:p>
    <w:p w14:paraId="273295AD" w14:textId="77777777" w:rsidR="00B914FD" w:rsidRDefault="00B914FD"/>
  </w:footnote>
  <w:footnote w:type="continuationSeparator" w:id="0">
    <w:p w14:paraId="7FFAC367" w14:textId="77777777" w:rsidR="00B914FD" w:rsidRDefault="00B914FD">
      <w:pPr>
        <w:spacing w:line="240" w:lineRule="auto"/>
      </w:pPr>
      <w:r>
        <w:continuationSeparator/>
      </w:r>
    </w:p>
    <w:p w14:paraId="52274EDD" w14:textId="77777777" w:rsidR="00B914FD" w:rsidRDefault="00B914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5AD3F1B8" w:rsidR="004D6B86" w:rsidRPr="00170521" w:rsidRDefault="00B914FD"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530A44">
                <w:t xml:space="preserve">     </w:t>
              </w:r>
            </w:sdtContent>
          </w:sdt>
        </w:p>
      </w:tc>
      <w:tc>
        <w:tcPr>
          <w:tcW w:w="1080" w:type="dxa"/>
        </w:tcPr>
        <w:p w14:paraId="2F2098AE" w14:textId="4B3F0FB0" w:rsidR="004D6B86" w:rsidRDefault="00345333">
          <w:pPr>
            <w:pStyle w:val="Header"/>
            <w:jc w:val="right"/>
          </w:pPr>
          <w:r>
            <w:fldChar w:fldCharType="begin"/>
          </w:r>
          <w:r>
            <w:instrText xml:space="preserve"> PAGE   \* MERGEFORMAT </w:instrText>
          </w:r>
          <w:r>
            <w:fldChar w:fldCharType="separate"/>
          </w:r>
          <w:r w:rsidR="00530A44">
            <w:rPr>
              <w:noProof/>
            </w:rPr>
            <w:t>2</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11A55C71" w:rsidR="004B581E" w:rsidRPr="009F0414" w:rsidRDefault="005C53F2" w:rsidP="00504F88">
          <w:pPr>
            <w:pStyle w:val="Header"/>
          </w:pPr>
          <w:r>
            <w:t>Predictive Shopping App</w:t>
          </w:r>
          <w:r w:rsidR="00CA4BB8">
            <w:t xml:space="preserve"> Project </w:t>
          </w:r>
          <w:r w:rsidR="004B581E">
            <w:t>Plan</w:t>
          </w:r>
        </w:p>
      </w:tc>
      <w:tc>
        <w:tcPr>
          <w:tcW w:w="1080" w:type="dxa"/>
        </w:tcPr>
        <w:p w14:paraId="51676A5B" w14:textId="78487963" w:rsidR="004D6B86" w:rsidRDefault="00345333">
          <w:pPr>
            <w:pStyle w:val="Header"/>
            <w:jc w:val="right"/>
          </w:pPr>
          <w:r>
            <w:fldChar w:fldCharType="begin"/>
          </w:r>
          <w:r>
            <w:instrText xml:space="preserve"> PAGE   \* MERGEFORMAT </w:instrText>
          </w:r>
          <w:r>
            <w:fldChar w:fldCharType="separate"/>
          </w:r>
          <w:r w:rsidR="00530A44">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516B00"/>
    <w:multiLevelType w:val="hybridMultilevel"/>
    <w:tmpl w:val="6396EF08"/>
    <w:lvl w:ilvl="0" w:tplc="908CC96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720B4"/>
    <w:multiLevelType w:val="hybridMultilevel"/>
    <w:tmpl w:val="925A011A"/>
    <w:lvl w:ilvl="0" w:tplc="24ECFDF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4F2717"/>
    <w:multiLevelType w:val="hybridMultilevel"/>
    <w:tmpl w:val="98129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F511D"/>
    <w:multiLevelType w:val="hybridMultilevel"/>
    <w:tmpl w:val="FF588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1344B"/>
    <w:multiLevelType w:val="hybridMultilevel"/>
    <w:tmpl w:val="D9E0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4"/>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7ewMLIwMTSwMDVR0lEKTi0uzszPAykwqwUAV6m4CiwAAAA="/>
  </w:docVars>
  <w:rsids>
    <w:rsidRoot w:val="005C53F2"/>
    <w:rsid w:val="00006BBA"/>
    <w:rsid w:val="0001010E"/>
    <w:rsid w:val="000217F5"/>
    <w:rsid w:val="00097169"/>
    <w:rsid w:val="000A58B5"/>
    <w:rsid w:val="00114BFA"/>
    <w:rsid w:val="00147BAB"/>
    <w:rsid w:val="001602E3"/>
    <w:rsid w:val="00160C0C"/>
    <w:rsid w:val="001664A2"/>
    <w:rsid w:val="00170521"/>
    <w:rsid w:val="00176395"/>
    <w:rsid w:val="001B4848"/>
    <w:rsid w:val="001F447A"/>
    <w:rsid w:val="001F7399"/>
    <w:rsid w:val="00212319"/>
    <w:rsid w:val="00225BE3"/>
    <w:rsid w:val="00274E0A"/>
    <w:rsid w:val="002B6153"/>
    <w:rsid w:val="002C627C"/>
    <w:rsid w:val="00307586"/>
    <w:rsid w:val="00336906"/>
    <w:rsid w:val="00345333"/>
    <w:rsid w:val="003A06C6"/>
    <w:rsid w:val="003B6082"/>
    <w:rsid w:val="003D6C54"/>
    <w:rsid w:val="003E36B1"/>
    <w:rsid w:val="003E4162"/>
    <w:rsid w:val="003F7CBD"/>
    <w:rsid w:val="00462E0B"/>
    <w:rsid w:val="00481CF8"/>
    <w:rsid w:val="00492C2D"/>
    <w:rsid w:val="004A3D87"/>
    <w:rsid w:val="004B18A9"/>
    <w:rsid w:val="004B581E"/>
    <w:rsid w:val="004D4F8C"/>
    <w:rsid w:val="004D6B86"/>
    <w:rsid w:val="00504F88"/>
    <w:rsid w:val="00530A44"/>
    <w:rsid w:val="0055242C"/>
    <w:rsid w:val="00595412"/>
    <w:rsid w:val="00597A4C"/>
    <w:rsid w:val="005C53F2"/>
    <w:rsid w:val="0061747E"/>
    <w:rsid w:val="00641876"/>
    <w:rsid w:val="00645290"/>
    <w:rsid w:val="006B015B"/>
    <w:rsid w:val="006B3B37"/>
    <w:rsid w:val="006B5137"/>
    <w:rsid w:val="006C162F"/>
    <w:rsid w:val="006D7EE9"/>
    <w:rsid w:val="007244DE"/>
    <w:rsid w:val="007D3602"/>
    <w:rsid w:val="008121B7"/>
    <w:rsid w:val="0081390C"/>
    <w:rsid w:val="00816831"/>
    <w:rsid w:val="00837D67"/>
    <w:rsid w:val="008461EA"/>
    <w:rsid w:val="008703C1"/>
    <w:rsid w:val="008747E8"/>
    <w:rsid w:val="008A2A83"/>
    <w:rsid w:val="00910F0E"/>
    <w:rsid w:val="00961AE5"/>
    <w:rsid w:val="0096542C"/>
    <w:rsid w:val="00973693"/>
    <w:rsid w:val="009A2C38"/>
    <w:rsid w:val="009F0414"/>
    <w:rsid w:val="00A4757D"/>
    <w:rsid w:val="00A77F6B"/>
    <w:rsid w:val="00A81BB2"/>
    <w:rsid w:val="00A8255B"/>
    <w:rsid w:val="00AA5C05"/>
    <w:rsid w:val="00AC4579"/>
    <w:rsid w:val="00B13B79"/>
    <w:rsid w:val="00B914FD"/>
    <w:rsid w:val="00BF515B"/>
    <w:rsid w:val="00BF590E"/>
    <w:rsid w:val="00C336DC"/>
    <w:rsid w:val="00C3438C"/>
    <w:rsid w:val="00C5686B"/>
    <w:rsid w:val="00C74024"/>
    <w:rsid w:val="00C83B15"/>
    <w:rsid w:val="00C925C8"/>
    <w:rsid w:val="00CA08E7"/>
    <w:rsid w:val="00CA4BB8"/>
    <w:rsid w:val="00CB573C"/>
    <w:rsid w:val="00CB7F84"/>
    <w:rsid w:val="00CC4B89"/>
    <w:rsid w:val="00CF1B55"/>
    <w:rsid w:val="00D07694"/>
    <w:rsid w:val="00D31723"/>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C8082"/>
  <w15:chartTrackingRefBased/>
  <w15:docId w15:val="{12924B67-D66C-486C-BD62-A53772CB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A9D9498-EAAD-4706-8996-6153AB67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709</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JC-Superfast</dc:creator>
  <cp:keywords/>
  <dc:description/>
  <cp:lastModifiedBy>Jesse Cruse</cp:lastModifiedBy>
  <cp:revision>19</cp:revision>
  <dcterms:created xsi:type="dcterms:W3CDTF">2017-05-28T20:44:00Z</dcterms:created>
  <dcterms:modified xsi:type="dcterms:W3CDTF">2017-07-13T02:08:00Z</dcterms:modified>
</cp:coreProperties>
</file>
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4FD54" w14:textId="6C5A9B1B" w:rsidR="004D6B86" w:rsidRDefault="005C53F2">
      <w:pPr>
        <w:pStyle w:val="Title"/>
      </w:pPr>
      <w:r>
        <w:t>Predictive Shopping App</w:t>
      </w:r>
      <w:r w:rsidR="00CA4BB8">
        <w:t xml:space="preserve"> Project </w:t>
      </w:r>
      <w:r w:rsidR="004B581E">
        <w:t>Plan</w:t>
      </w:r>
      <w:r>
        <w:br/>
        <w:t>(Rev. 1.00)</w:t>
      </w:r>
    </w:p>
    <w:p w14:paraId="6C475096" w14:textId="77777777" w:rsidR="004D6B86" w:rsidRDefault="005C53F2">
      <w:pPr>
        <w:pStyle w:val="Title2"/>
      </w:pPr>
      <w:r>
        <w:t>Group 3:</w:t>
      </w:r>
    </w:p>
    <w:p w14:paraId="06EB78DE" w14:textId="77777777" w:rsidR="005C53F2" w:rsidRDefault="005C53F2">
      <w:pPr>
        <w:pStyle w:val="Title2"/>
      </w:pPr>
      <w:r>
        <w:t>Tyler Roland, Ashraya Regmi, Matthew Stevenson, Jesse Cruse</w:t>
      </w:r>
    </w:p>
    <w:p w14:paraId="12887F32" w14:textId="77777777" w:rsidR="004D6B86" w:rsidRDefault="005C53F2">
      <w:pPr>
        <w:pStyle w:val="Title2"/>
      </w:pPr>
      <w:r>
        <w:t>University of Maryland University College</w:t>
      </w:r>
    </w:p>
    <w:p w14:paraId="19844A87" w14:textId="77777777" w:rsidR="005C53F2" w:rsidRDefault="005C53F2">
      <w:pPr>
        <w:pStyle w:val="Title2"/>
      </w:pPr>
      <w:r>
        <w:t>CMSC 495</w:t>
      </w:r>
    </w:p>
    <w:p w14:paraId="032BDAB7" w14:textId="77777777" w:rsidR="005C53F2" w:rsidRDefault="005C53F2" w:rsidP="005C53F2">
      <w:pPr>
        <w:pStyle w:val="Title2"/>
      </w:pPr>
      <w:r>
        <w:t>28 May 2017</w:t>
      </w:r>
    </w:p>
    <w:p w14:paraId="44723E66" w14:textId="6E394A77" w:rsidR="005C53F2" w:rsidRDefault="005C53F2" w:rsidP="005C53F2">
      <w:r>
        <w:br w:type="page"/>
      </w:r>
    </w:p>
    <w:p w14:paraId="4BF1B761" w14:textId="6B37ABA9" w:rsidR="007D3602" w:rsidRPr="0096542C" w:rsidRDefault="0096542C" w:rsidP="0096542C">
      <w:pPr>
        <w:pStyle w:val="ListParagraph"/>
        <w:numPr>
          <w:ilvl w:val="0"/>
          <w:numId w:val="13"/>
        </w:numPr>
        <w:rPr>
          <w:b/>
        </w:rPr>
      </w:pPr>
      <w:r w:rsidRPr="0096542C">
        <w:rPr>
          <w:b/>
        </w:rPr>
        <w:lastRenderedPageBreak/>
        <w:t>Requirement Specifications</w:t>
      </w:r>
    </w:p>
    <w:p w14:paraId="3A0CA3BE" w14:textId="10C3EE13" w:rsidR="0096542C" w:rsidRDefault="0096542C" w:rsidP="0096542C">
      <w:pPr>
        <w:pStyle w:val="ListParagraph"/>
        <w:ind w:left="0" w:firstLine="360"/>
      </w:pPr>
      <w:r>
        <w:t xml:space="preserve">This project entails creating a shopping app that continually stores shopping details for recurring items. This database of shopping items is regularly algorithmically analyzed to predict when items will need to be purchased again to replenish stock. The user may specify which items are to be categorized as </w:t>
      </w:r>
      <w:r w:rsidRPr="0096542C">
        <w:rPr>
          <w:i/>
        </w:rPr>
        <w:t>recurring</w:t>
      </w:r>
      <w:r>
        <w:t xml:space="preserve"> or </w:t>
      </w:r>
      <w:r w:rsidRPr="0096542C">
        <w:rPr>
          <w:i/>
        </w:rPr>
        <w:t>non-recurring</w:t>
      </w:r>
      <w:r>
        <w:t xml:space="preserve"> so as not to advise the purchase of items that were meant as one-time purchases. This program will be able to generate shopping a list for both specified shopping trip intervals, as well as a list for special shopping trips in order to optimize shopping trips, while reducing the chance wasted trips. For the time being, this project will be limited in scope to a website.</w:t>
      </w:r>
    </w:p>
    <w:p w14:paraId="47910F0A" w14:textId="49854668" w:rsidR="0096542C" w:rsidRPr="0096542C" w:rsidRDefault="0096542C" w:rsidP="0096542C">
      <w:pPr>
        <w:pStyle w:val="ListParagraph"/>
        <w:numPr>
          <w:ilvl w:val="0"/>
          <w:numId w:val="13"/>
        </w:numPr>
        <w:rPr>
          <w:b/>
        </w:rPr>
      </w:pPr>
      <w:r w:rsidRPr="0096542C">
        <w:rPr>
          <w:b/>
        </w:rPr>
        <w:t>System Specification</w:t>
      </w:r>
    </w:p>
    <w:p w14:paraId="18EAD72E" w14:textId="2DB0CBEF" w:rsidR="0096542C" w:rsidRDefault="0096542C" w:rsidP="00AC4579">
      <w:pPr>
        <w:ind w:firstLine="360"/>
      </w:pPr>
      <w:r>
        <w:t>This project is largely a web-based development project that will mostly require just an internet connection and a web browser to operate. Since this project will not execute any program on any local machine there are no special computer hardware considerations for this project aside from the notes below.</w:t>
      </w:r>
    </w:p>
    <w:p w14:paraId="0EEE5C34" w14:textId="429479C3" w:rsidR="0096542C" w:rsidRDefault="0096542C" w:rsidP="00AC4579">
      <w:pPr>
        <w:pStyle w:val="ListParagraph"/>
        <w:numPr>
          <w:ilvl w:val="1"/>
          <w:numId w:val="13"/>
        </w:numPr>
      </w:pPr>
      <w:r>
        <w:t>For the web development portion of this project, some kind of web editing software application will be required. There is no standard for this and each team member may elect their favorite editor since that has virtually no bearing on the outcome of this project.</w:t>
      </w:r>
    </w:p>
    <w:p w14:paraId="55100B6D" w14:textId="0CCFCF3B" w:rsidR="0096542C" w:rsidRDefault="0096542C" w:rsidP="00AC4579">
      <w:pPr>
        <w:pStyle w:val="ListParagraph"/>
        <w:numPr>
          <w:ilvl w:val="1"/>
          <w:numId w:val="13"/>
        </w:numPr>
      </w:pPr>
      <w:r>
        <w:t xml:space="preserve">The web editor of choice should be compatible with </w:t>
      </w:r>
      <w:r w:rsidR="00AC4579">
        <w:t>SQL and PHP scripting for development and manipulation of the stored data.</w:t>
      </w:r>
    </w:p>
    <w:p w14:paraId="1B4DBE83" w14:textId="4C134CB5" w:rsidR="00AC4579" w:rsidRPr="00AC4579" w:rsidRDefault="00AC4579" w:rsidP="00AC4579">
      <w:pPr>
        <w:pStyle w:val="ListParagraph"/>
        <w:numPr>
          <w:ilvl w:val="0"/>
          <w:numId w:val="13"/>
        </w:numPr>
        <w:rPr>
          <w:b/>
        </w:rPr>
      </w:pPr>
      <w:r w:rsidRPr="00AC4579">
        <w:rPr>
          <w:b/>
        </w:rPr>
        <w:t>Software Management</w:t>
      </w:r>
    </w:p>
    <w:p w14:paraId="1B729BE4" w14:textId="77777777" w:rsidR="00AC4579" w:rsidRDefault="00AC4579" w:rsidP="00AC4579">
      <w:pPr>
        <w:pStyle w:val="ListParagraph"/>
      </w:pPr>
    </w:p>
    <w:p w14:paraId="0AD18098" w14:textId="0484425B" w:rsidR="007D3602" w:rsidRDefault="00AC4579" w:rsidP="00AC4579">
      <w:pPr>
        <w:ind w:left="720" w:firstLine="0"/>
      </w:pPr>
      <w:r>
        <w:lastRenderedPageBreak/>
        <w:t>This team will utilize a class project oriented Github account for content management and version control purposes.</w:t>
      </w:r>
    </w:p>
    <w:p w14:paraId="60F24405" w14:textId="2D9DC8AF" w:rsidR="00AC4579" w:rsidRPr="00AC4579" w:rsidRDefault="00AC4579" w:rsidP="00AC4579">
      <w:pPr>
        <w:pStyle w:val="ListParagraph"/>
        <w:numPr>
          <w:ilvl w:val="0"/>
          <w:numId w:val="13"/>
        </w:numPr>
        <w:rPr>
          <w:b/>
        </w:rPr>
      </w:pPr>
      <w:r w:rsidRPr="00AC4579">
        <w:rPr>
          <w:b/>
        </w:rPr>
        <w:t>Project Schedule</w:t>
      </w:r>
    </w:p>
    <w:tbl>
      <w:tblPr>
        <w:tblStyle w:val="TableGrid"/>
        <w:tblW w:w="10710" w:type="dxa"/>
        <w:tblInd w:w="-725" w:type="dxa"/>
        <w:tblLook w:val="04A0" w:firstRow="1" w:lastRow="0" w:firstColumn="1" w:lastColumn="0" w:noHBand="0" w:noVBand="1"/>
      </w:tblPr>
      <w:tblGrid>
        <w:gridCol w:w="3659"/>
        <w:gridCol w:w="1150"/>
        <w:gridCol w:w="1725"/>
        <w:gridCol w:w="1836"/>
        <w:gridCol w:w="2340"/>
      </w:tblGrid>
      <w:tr w:rsidR="00AC4579" w:rsidRPr="00AC4579" w14:paraId="2B730241" w14:textId="77777777" w:rsidTr="003D6C54">
        <w:tc>
          <w:tcPr>
            <w:tcW w:w="3659" w:type="dxa"/>
          </w:tcPr>
          <w:p w14:paraId="6DD0B76E" w14:textId="1F424655" w:rsidR="00AC4579" w:rsidRPr="00AC4579" w:rsidRDefault="00AC4579" w:rsidP="005C53F2">
            <w:pPr>
              <w:pStyle w:val="Title2"/>
              <w:rPr>
                <w:b/>
              </w:rPr>
            </w:pPr>
            <w:r w:rsidRPr="00AC4579">
              <w:rPr>
                <w:b/>
              </w:rPr>
              <w:t>Task</w:t>
            </w:r>
          </w:p>
        </w:tc>
        <w:tc>
          <w:tcPr>
            <w:tcW w:w="1150" w:type="dxa"/>
          </w:tcPr>
          <w:p w14:paraId="7B19E8C6" w14:textId="5030BFB6" w:rsidR="00AC4579" w:rsidRPr="00AC4579" w:rsidRDefault="00AC4579" w:rsidP="005C53F2">
            <w:pPr>
              <w:pStyle w:val="Title2"/>
              <w:rPr>
                <w:b/>
              </w:rPr>
            </w:pPr>
            <w:r w:rsidRPr="00AC4579">
              <w:rPr>
                <w:b/>
              </w:rPr>
              <w:t>Duration</w:t>
            </w:r>
          </w:p>
        </w:tc>
        <w:tc>
          <w:tcPr>
            <w:tcW w:w="1725" w:type="dxa"/>
          </w:tcPr>
          <w:p w14:paraId="2C03F0D6" w14:textId="17A6DDDE" w:rsidR="00AC4579" w:rsidRPr="00AC4579" w:rsidRDefault="00AC4579" w:rsidP="005C53F2">
            <w:pPr>
              <w:pStyle w:val="Title2"/>
              <w:rPr>
                <w:b/>
              </w:rPr>
            </w:pPr>
            <w:r w:rsidRPr="00AC4579">
              <w:rPr>
                <w:b/>
              </w:rPr>
              <w:t>Start Date</w:t>
            </w:r>
          </w:p>
        </w:tc>
        <w:tc>
          <w:tcPr>
            <w:tcW w:w="1836" w:type="dxa"/>
          </w:tcPr>
          <w:p w14:paraId="4747F05B" w14:textId="0C35BC1B" w:rsidR="00AC4579" w:rsidRPr="00AC4579" w:rsidRDefault="00AC4579" w:rsidP="005C53F2">
            <w:pPr>
              <w:pStyle w:val="Title2"/>
              <w:rPr>
                <w:b/>
              </w:rPr>
            </w:pPr>
            <w:r w:rsidRPr="00AC4579">
              <w:rPr>
                <w:b/>
              </w:rPr>
              <w:t>End Date</w:t>
            </w:r>
          </w:p>
        </w:tc>
        <w:tc>
          <w:tcPr>
            <w:tcW w:w="2340" w:type="dxa"/>
          </w:tcPr>
          <w:p w14:paraId="2E3B13CA" w14:textId="2121D929" w:rsidR="00AC4579" w:rsidRPr="00AC4579" w:rsidRDefault="00AC4579" w:rsidP="005C53F2">
            <w:pPr>
              <w:pStyle w:val="Title2"/>
              <w:rPr>
                <w:b/>
              </w:rPr>
            </w:pPr>
            <w:r w:rsidRPr="00AC4579">
              <w:rPr>
                <w:b/>
              </w:rPr>
              <w:t>Personnel</w:t>
            </w:r>
          </w:p>
        </w:tc>
      </w:tr>
      <w:tr w:rsidR="00AC4579" w14:paraId="45FCB9BC" w14:textId="77777777" w:rsidTr="003D6C54">
        <w:tc>
          <w:tcPr>
            <w:tcW w:w="3659" w:type="dxa"/>
          </w:tcPr>
          <w:p w14:paraId="762A313B" w14:textId="388CCD35" w:rsidR="00AC4579" w:rsidRDefault="00AC4579" w:rsidP="00AC4579">
            <w:pPr>
              <w:pStyle w:val="Title2"/>
              <w:numPr>
                <w:ilvl w:val="0"/>
                <w:numId w:val="14"/>
              </w:numPr>
              <w:jc w:val="both"/>
            </w:pPr>
            <w:r>
              <w:t>Project Requirements</w:t>
            </w:r>
          </w:p>
        </w:tc>
        <w:tc>
          <w:tcPr>
            <w:tcW w:w="1150" w:type="dxa"/>
          </w:tcPr>
          <w:p w14:paraId="4BAF986C" w14:textId="38EA67C1" w:rsidR="00AC4579" w:rsidRDefault="003D6C54" w:rsidP="005C53F2">
            <w:pPr>
              <w:pStyle w:val="Title2"/>
            </w:pPr>
            <w:r>
              <w:t>7</w:t>
            </w:r>
          </w:p>
        </w:tc>
        <w:tc>
          <w:tcPr>
            <w:tcW w:w="1725" w:type="dxa"/>
          </w:tcPr>
          <w:p w14:paraId="2A7747F8" w14:textId="69BA5F42" w:rsidR="00AC4579" w:rsidRDefault="003D6C54" w:rsidP="005C53F2">
            <w:pPr>
              <w:pStyle w:val="Title2"/>
            </w:pPr>
            <w:r>
              <w:t>5/29</w:t>
            </w:r>
          </w:p>
        </w:tc>
        <w:tc>
          <w:tcPr>
            <w:tcW w:w="1836" w:type="dxa"/>
          </w:tcPr>
          <w:p w14:paraId="215C4E95" w14:textId="32BCEA83" w:rsidR="00AC4579" w:rsidRDefault="003D6C54" w:rsidP="005C53F2">
            <w:pPr>
              <w:pStyle w:val="Title2"/>
            </w:pPr>
            <w:r>
              <w:t>6/4</w:t>
            </w:r>
          </w:p>
        </w:tc>
        <w:tc>
          <w:tcPr>
            <w:tcW w:w="2340" w:type="dxa"/>
          </w:tcPr>
          <w:p w14:paraId="3D10BBAD" w14:textId="03D51A3D" w:rsidR="00AC4579" w:rsidRDefault="00AC4579" w:rsidP="005C53F2">
            <w:pPr>
              <w:pStyle w:val="Title2"/>
            </w:pPr>
          </w:p>
        </w:tc>
      </w:tr>
      <w:tr w:rsidR="00AC4579" w14:paraId="30EF85E4" w14:textId="77777777" w:rsidTr="003D6C54">
        <w:tc>
          <w:tcPr>
            <w:tcW w:w="3659" w:type="dxa"/>
          </w:tcPr>
          <w:p w14:paraId="0B6E2BA1" w14:textId="3DBCFC8B" w:rsidR="00AC4579" w:rsidRDefault="00AC4579" w:rsidP="00AC4579">
            <w:pPr>
              <w:pStyle w:val="Title2"/>
              <w:numPr>
                <w:ilvl w:val="1"/>
                <w:numId w:val="14"/>
              </w:numPr>
              <w:jc w:val="both"/>
            </w:pPr>
            <w:r>
              <w:t>Writing</w:t>
            </w:r>
          </w:p>
        </w:tc>
        <w:tc>
          <w:tcPr>
            <w:tcW w:w="1150" w:type="dxa"/>
          </w:tcPr>
          <w:p w14:paraId="1C8C7A29" w14:textId="1F3B692F" w:rsidR="00AC4579" w:rsidRDefault="003D6C54" w:rsidP="005C53F2">
            <w:pPr>
              <w:pStyle w:val="Title2"/>
            </w:pPr>
            <w:r>
              <w:t>1</w:t>
            </w:r>
          </w:p>
        </w:tc>
        <w:tc>
          <w:tcPr>
            <w:tcW w:w="1725" w:type="dxa"/>
          </w:tcPr>
          <w:p w14:paraId="543732FC" w14:textId="2B575813" w:rsidR="00AC4579" w:rsidRDefault="003D6C54" w:rsidP="005C53F2">
            <w:pPr>
              <w:pStyle w:val="Title2"/>
            </w:pPr>
            <w:r>
              <w:t>5/28</w:t>
            </w:r>
          </w:p>
        </w:tc>
        <w:tc>
          <w:tcPr>
            <w:tcW w:w="1836" w:type="dxa"/>
          </w:tcPr>
          <w:p w14:paraId="01A76800" w14:textId="4CC442C4" w:rsidR="00AC4579" w:rsidRDefault="003D6C54" w:rsidP="005C53F2">
            <w:pPr>
              <w:pStyle w:val="Title2"/>
            </w:pPr>
            <w:r>
              <w:t>5/29</w:t>
            </w:r>
          </w:p>
        </w:tc>
        <w:tc>
          <w:tcPr>
            <w:tcW w:w="2340" w:type="dxa"/>
          </w:tcPr>
          <w:p w14:paraId="64ABE14F" w14:textId="70EC40FA" w:rsidR="00AC4579" w:rsidRDefault="003D6C54" w:rsidP="005C53F2">
            <w:pPr>
              <w:pStyle w:val="Title2"/>
            </w:pPr>
            <w:r>
              <w:t>Jesse</w:t>
            </w:r>
          </w:p>
        </w:tc>
      </w:tr>
      <w:tr w:rsidR="00AC4579" w14:paraId="43A45A02" w14:textId="77777777" w:rsidTr="003D6C54">
        <w:tc>
          <w:tcPr>
            <w:tcW w:w="3659" w:type="dxa"/>
          </w:tcPr>
          <w:p w14:paraId="6FF04EC5" w14:textId="37163B48" w:rsidR="00AC4579" w:rsidRDefault="00AC4579" w:rsidP="00AC4579">
            <w:pPr>
              <w:pStyle w:val="Title2"/>
              <w:numPr>
                <w:ilvl w:val="1"/>
                <w:numId w:val="14"/>
              </w:numPr>
              <w:jc w:val="both"/>
            </w:pPr>
            <w:r>
              <w:t>Self-Review</w:t>
            </w:r>
          </w:p>
        </w:tc>
        <w:tc>
          <w:tcPr>
            <w:tcW w:w="1150" w:type="dxa"/>
          </w:tcPr>
          <w:p w14:paraId="710ADEB0" w14:textId="114BEEDD" w:rsidR="00AC4579" w:rsidRDefault="003D6C54" w:rsidP="005C53F2">
            <w:pPr>
              <w:pStyle w:val="Title2"/>
            </w:pPr>
            <w:r>
              <w:t>?</w:t>
            </w:r>
          </w:p>
        </w:tc>
        <w:tc>
          <w:tcPr>
            <w:tcW w:w="1725" w:type="dxa"/>
          </w:tcPr>
          <w:p w14:paraId="490E0158" w14:textId="32CA5D4E" w:rsidR="00AC4579" w:rsidRDefault="003D6C54" w:rsidP="005C53F2">
            <w:pPr>
              <w:pStyle w:val="Title2"/>
            </w:pPr>
            <w:r>
              <w:t>?</w:t>
            </w:r>
          </w:p>
        </w:tc>
        <w:tc>
          <w:tcPr>
            <w:tcW w:w="1836" w:type="dxa"/>
          </w:tcPr>
          <w:p w14:paraId="2FF459B0" w14:textId="79F3B4CC" w:rsidR="00AC4579" w:rsidRDefault="003D6C54" w:rsidP="005C53F2">
            <w:pPr>
              <w:pStyle w:val="Title2"/>
            </w:pPr>
            <w:r>
              <w:t>?</w:t>
            </w:r>
          </w:p>
        </w:tc>
        <w:tc>
          <w:tcPr>
            <w:tcW w:w="2340" w:type="dxa"/>
          </w:tcPr>
          <w:p w14:paraId="39566D1A" w14:textId="5E66FC92" w:rsidR="00AC4579" w:rsidRDefault="00AC4579" w:rsidP="005C53F2">
            <w:pPr>
              <w:pStyle w:val="Title2"/>
            </w:pPr>
          </w:p>
        </w:tc>
      </w:tr>
      <w:tr w:rsidR="00AC4579" w14:paraId="26C91893" w14:textId="77777777" w:rsidTr="003D6C54">
        <w:tc>
          <w:tcPr>
            <w:tcW w:w="3659" w:type="dxa"/>
          </w:tcPr>
          <w:p w14:paraId="187B5DD8" w14:textId="33890EC8" w:rsidR="00AC4579" w:rsidRDefault="00AC4579" w:rsidP="00AC4579">
            <w:pPr>
              <w:pStyle w:val="Title2"/>
              <w:numPr>
                <w:ilvl w:val="1"/>
                <w:numId w:val="14"/>
              </w:numPr>
              <w:jc w:val="both"/>
            </w:pPr>
            <w:r>
              <w:t>Revise Document for submission</w:t>
            </w:r>
          </w:p>
        </w:tc>
        <w:tc>
          <w:tcPr>
            <w:tcW w:w="1150" w:type="dxa"/>
          </w:tcPr>
          <w:p w14:paraId="4FCBF8D7" w14:textId="6EF0D96E" w:rsidR="00AC4579" w:rsidRDefault="003D6C54" w:rsidP="005C53F2">
            <w:pPr>
              <w:pStyle w:val="Title2"/>
            </w:pPr>
            <w:r>
              <w:t>6</w:t>
            </w:r>
          </w:p>
        </w:tc>
        <w:tc>
          <w:tcPr>
            <w:tcW w:w="1725" w:type="dxa"/>
          </w:tcPr>
          <w:p w14:paraId="5F1633FC" w14:textId="52BA78AC" w:rsidR="00AC4579" w:rsidRDefault="003D6C54" w:rsidP="005C53F2">
            <w:pPr>
              <w:pStyle w:val="Title2"/>
            </w:pPr>
            <w:r>
              <w:t>5/30</w:t>
            </w:r>
          </w:p>
        </w:tc>
        <w:tc>
          <w:tcPr>
            <w:tcW w:w="1836" w:type="dxa"/>
          </w:tcPr>
          <w:p w14:paraId="71D52941" w14:textId="67B36577" w:rsidR="00AC4579" w:rsidRDefault="003D6C54" w:rsidP="005C53F2">
            <w:pPr>
              <w:pStyle w:val="Title2"/>
            </w:pPr>
            <w:r>
              <w:t>6/4</w:t>
            </w:r>
          </w:p>
        </w:tc>
        <w:tc>
          <w:tcPr>
            <w:tcW w:w="2340" w:type="dxa"/>
          </w:tcPr>
          <w:p w14:paraId="199C933C" w14:textId="77777777" w:rsidR="00AC4579" w:rsidRDefault="00AC4579" w:rsidP="005C53F2">
            <w:pPr>
              <w:pStyle w:val="Title2"/>
            </w:pPr>
          </w:p>
        </w:tc>
      </w:tr>
      <w:tr w:rsidR="00AC4579" w14:paraId="326F7203" w14:textId="77777777" w:rsidTr="003D6C54">
        <w:tc>
          <w:tcPr>
            <w:tcW w:w="3659" w:type="dxa"/>
          </w:tcPr>
          <w:p w14:paraId="3C472379" w14:textId="53C3EA4E" w:rsidR="00AC4579" w:rsidRDefault="00AC4579" w:rsidP="00AC4579">
            <w:pPr>
              <w:pStyle w:val="Title2"/>
              <w:numPr>
                <w:ilvl w:val="0"/>
                <w:numId w:val="14"/>
              </w:numPr>
              <w:jc w:val="both"/>
            </w:pPr>
            <w:r>
              <w:t>Project Analysis</w:t>
            </w:r>
          </w:p>
        </w:tc>
        <w:tc>
          <w:tcPr>
            <w:tcW w:w="1150" w:type="dxa"/>
          </w:tcPr>
          <w:p w14:paraId="1028A05E" w14:textId="29E6E7B9" w:rsidR="00AC4579" w:rsidRDefault="003D6C54" w:rsidP="005C53F2">
            <w:pPr>
              <w:pStyle w:val="Title2"/>
            </w:pPr>
            <w:r>
              <w:t>7</w:t>
            </w:r>
          </w:p>
        </w:tc>
        <w:tc>
          <w:tcPr>
            <w:tcW w:w="1725" w:type="dxa"/>
          </w:tcPr>
          <w:p w14:paraId="019CED99" w14:textId="2A11C9A0" w:rsidR="00AC4579" w:rsidRDefault="003D6C54" w:rsidP="005C53F2">
            <w:pPr>
              <w:pStyle w:val="Title2"/>
            </w:pPr>
            <w:r>
              <w:t>6/5</w:t>
            </w:r>
          </w:p>
        </w:tc>
        <w:tc>
          <w:tcPr>
            <w:tcW w:w="1836" w:type="dxa"/>
          </w:tcPr>
          <w:p w14:paraId="7C53C9F0" w14:textId="7305E087" w:rsidR="00AC4579" w:rsidRDefault="003D6C54" w:rsidP="005C53F2">
            <w:pPr>
              <w:pStyle w:val="Title2"/>
            </w:pPr>
            <w:r>
              <w:t>6/11</w:t>
            </w:r>
          </w:p>
        </w:tc>
        <w:tc>
          <w:tcPr>
            <w:tcW w:w="2340" w:type="dxa"/>
          </w:tcPr>
          <w:p w14:paraId="357707B5" w14:textId="77777777" w:rsidR="00AC4579" w:rsidRDefault="00AC4579" w:rsidP="005C53F2">
            <w:pPr>
              <w:pStyle w:val="Title2"/>
            </w:pPr>
          </w:p>
        </w:tc>
      </w:tr>
      <w:tr w:rsidR="00AC4579" w14:paraId="5C9A1830" w14:textId="77777777" w:rsidTr="003D6C54">
        <w:tc>
          <w:tcPr>
            <w:tcW w:w="3659" w:type="dxa"/>
          </w:tcPr>
          <w:p w14:paraId="7C1C2409" w14:textId="55798D12" w:rsidR="00AC4579" w:rsidRDefault="00AC4579" w:rsidP="00AC4579">
            <w:pPr>
              <w:pStyle w:val="Title2"/>
              <w:numPr>
                <w:ilvl w:val="0"/>
                <w:numId w:val="15"/>
              </w:numPr>
              <w:jc w:val="both"/>
            </w:pPr>
            <w:r>
              <w:t>Analyzing</w:t>
            </w:r>
          </w:p>
        </w:tc>
        <w:tc>
          <w:tcPr>
            <w:tcW w:w="1150" w:type="dxa"/>
          </w:tcPr>
          <w:p w14:paraId="5E9F6959" w14:textId="1EB4989C" w:rsidR="00AC4579" w:rsidRDefault="003D6C54" w:rsidP="005C53F2">
            <w:pPr>
              <w:pStyle w:val="Title2"/>
            </w:pPr>
            <w:r>
              <w:t>7</w:t>
            </w:r>
          </w:p>
        </w:tc>
        <w:tc>
          <w:tcPr>
            <w:tcW w:w="1725" w:type="dxa"/>
          </w:tcPr>
          <w:p w14:paraId="249973BE" w14:textId="7379B063" w:rsidR="00AC4579" w:rsidRDefault="003D6C54" w:rsidP="005C53F2">
            <w:pPr>
              <w:pStyle w:val="Title2"/>
            </w:pPr>
            <w:r>
              <w:t>6/5</w:t>
            </w:r>
          </w:p>
        </w:tc>
        <w:tc>
          <w:tcPr>
            <w:tcW w:w="1836" w:type="dxa"/>
          </w:tcPr>
          <w:p w14:paraId="2DFA15E5" w14:textId="09F32ACB" w:rsidR="00AC4579" w:rsidRDefault="003D6C54" w:rsidP="005C53F2">
            <w:pPr>
              <w:pStyle w:val="Title2"/>
            </w:pPr>
            <w:r>
              <w:t>6/11</w:t>
            </w:r>
          </w:p>
        </w:tc>
        <w:tc>
          <w:tcPr>
            <w:tcW w:w="2340" w:type="dxa"/>
          </w:tcPr>
          <w:p w14:paraId="6E26ABCF" w14:textId="77777777" w:rsidR="00AC4579" w:rsidRDefault="00AC4579" w:rsidP="005C53F2">
            <w:pPr>
              <w:pStyle w:val="Title2"/>
            </w:pPr>
          </w:p>
        </w:tc>
      </w:tr>
      <w:tr w:rsidR="00AC4579" w14:paraId="5A6C73F8" w14:textId="77777777" w:rsidTr="003D6C54">
        <w:tc>
          <w:tcPr>
            <w:tcW w:w="3659" w:type="dxa"/>
          </w:tcPr>
          <w:p w14:paraId="1F2D6A35" w14:textId="28F5F713" w:rsidR="00AC4579" w:rsidRDefault="00AC4579" w:rsidP="00AC4579">
            <w:pPr>
              <w:pStyle w:val="Title2"/>
              <w:numPr>
                <w:ilvl w:val="0"/>
                <w:numId w:val="15"/>
              </w:numPr>
              <w:jc w:val="both"/>
            </w:pPr>
            <w:r>
              <w:t>Self-Review</w:t>
            </w:r>
          </w:p>
        </w:tc>
        <w:tc>
          <w:tcPr>
            <w:tcW w:w="1150" w:type="dxa"/>
          </w:tcPr>
          <w:p w14:paraId="2C502E26" w14:textId="7E2B6F85" w:rsidR="00AC4579" w:rsidRDefault="003D6C54" w:rsidP="005C53F2">
            <w:pPr>
              <w:pStyle w:val="Title2"/>
            </w:pPr>
            <w:r>
              <w:t>7</w:t>
            </w:r>
          </w:p>
        </w:tc>
        <w:tc>
          <w:tcPr>
            <w:tcW w:w="1725" w:type="dxa"/>
          </w:tcPr>
          <w:p w14:paraId="1B0738CE" w14:textId="2DEB23CE" w:rsidR="00AC4579" w:rsidRDefault="003D6C54" w:rsidP="005C53F2">
            <w:pPr>
              <w:pStyle w:val="Title2"/>
            </w:pPr>
            <w:r>
              <w:t>6/5</w:t>
            </w:r>
          </w:p>
        </w:tc>
        <w:tc>
          <w:tcPr>
            <w:tcW w:w="1836" w:type="dxa"/>
          </w:tcPr>
          <w:p w14:paraId="7F1AF7DF" w14:textId="37DB5243" w:rsidR="00AC4579" w:rsidRDefault="003D6C54" w:rsidP="005C53F2">
            <w:pPr>
              <w:pStyle w:val="Title2"/>
            </w:pPr>
            <w:r>
              <w:t>6/11</w:t>
            </w:r>
          </w:p>
        </w:tc>
        <w:tc>
          <w:tcPr>
            <w:tcW w:w="2340" w:type="dxa"/>
          </w:tcPr>
          <w:p w14:paraId="48A41953" w14:textId="77777777" w:rsidR="00AC4579" w:rsidRDefault="00AC4579" w:rsidP="005C53F2">
            <w:pPr>
              <w:pStyle w:val="Title2"/>
            </w:pPr>
          </w:p>
        </w:tc>
      </w:tr>
      <w:tr w:rsidR="00AC4579" w14:paraId="392F0164" w14:textId="77777777" w:rsidTr="003D6C54">
        <w:tc>
          <w:tcPr>
            <w:tcW w:w="3659" w:type="dxa"/>
          </w:tcPr>
          <w:p w14:paraId="36F9F2F6" w14:textId="0B0C1B22" w:rsidR="00AC4579" w:rsidRDefault="00AC4579" w:rsidP="00AC4579">
            <w:pPr>
              <w:pStyle w:val="Title2"/>
              <w:numPr>
                <w:ilvl w:val="0"/>
                <w:numId w:val="15"/>
              </w:numPr>
              <w:jc w:val="both"/>
            </w:pPr>
            <w:r>
              <w:t>Revise document for submission</w:t>
            </w:r>
          </w:p>
        </w:tc>
        <w:tc>
          <w:tcPr>
            <w:tcW w:w="1150" w:type="dxa"/>
          </w:tcPr>
          <w:p w14:paraId="2DEAA867" w14:textId="0A716089" w:rsidR="00AC4579" w:rsidRDefault="003D6C54" w:rsidP="005C53F2">
            <w:pPr>
              <w:pStyle w:val="Title2"/>
            </w:pPr>
            <w:r>
              <w:t>7</w:t>
            </w:r>
          </w:p>
        </w:tc>
        <w:tc>
          <w:tcPr>
            <w:tcW w:w="1725" w:type="dxa"/>
          </w:tcPr>
          <w:p w14:paraId="1E4B3383" w14:textId="6F4206AF" w:rsidR="00AC4579" w:rsidRDefault="003D6C54" w:rsidP="005C53F2">
            <w:pPr>
              <w:pStyle w:val="Title2"/>
            </w:pPr>
            <w:r>
              <w:t>6/5</w:t>
            </w:r>
          </w:p>
        </w:tc>
        <w:tc>
          <w:tcPr>
            <w:tcW w:w="1836" w:type="dxa"/>
          </w:tcPr>
          <w:p w14:paraId="4603F5FE" w14:textId="0CAFF296" w:rsidR="00AC4579" w:rsidRDefault="003D6C54" w:rsidP="005C53F2">
            <w:pPr>
              <w:pStyle w:val="Title2"/>
            </w:pPr>
            <w:r>
              <w:t>6/11</w:t>
            </w:r>
          </w:p>
        </w:tc>
        <w:tc>
          <w:tcPr>
            <w:tcW w:w="2340" w:type="dxa"/>
          </w:tcPr>
          <w:p w14:paraId="2100DD1A" w14:textId="77777777" w:rsidR="00AC4579" w:rsidRDefault="00AC4579" w:rsidP="005C53F2">
            <w:pPr>
              <w:pStyle w:val="Title2"/>
            </w:pPr>
          </w:p>
        </w:tc>
      </w:tr>
      <w:tr w:rsidR="00AC4579" w14:paraId="5B2295EA" w14:textId="77777777" w:rsidTr="003D6C54">
        <w:tc>
          <w:tcPr>
            <w:tcW w:w="3659" w:type="dxa"/>
          </w:tcPr>
          <w:p w14:paraId="4C7C9D66" w14:textId="06DBDA5D" w:rsidR="00AC4579" w:rsidRDefault="00AC4579" w:rsidP="00AC4579">
            <w:pPr>
              <w:pStyle w:val="Title2"/>
              <w:numPr>
                <w:ilvl w:val="0"/>
                <w:numId w:val="14"/>
              </w:numPr>
              <w:jc w:val="both"/>
            </w:pPr>
            <w:r>
              <w:t>Project Design</w:t>
            </w:r>
          </w:p>
        </w:tc>
        <w:tc>
          <w:tcPr>
            <w:tcW w:w="1150" w:type="dxa"/>
          </w:tcPr>
          <w:p w14:paraId="63AF400C" w14:textId="3DBA5BE8" w:rsidR="00AC4579" w:rsidRDefault="003D6C54" w:rsidP="005C53F2">
            <w:pPr>
              <w:pStyle w:val="Title2"/>
            </w:pPr>
            <w:r>
              <w:t>7</w:t>
            </w:r>
          </w:p>
        </w:tc>
        <w:tc>
          <w:tcPr>
            <w:tcW w:w="1725" w:type="dxa"/>
          </w:tcPr>
          <w:p w14:paraId="5538FF13" w14:textId="5D7814D5" w:rsidR="00AC4579" w:rsidRDefault="003D6C54" w:rsidP="005C53F2">
            <w:pPr>
              <w:pStyle w:val="Title2"/>
            </w:pPr>
            <w:r>
              <w:t>6/12</w:t>
            </w:r>
          </w:p>
        </w:tc>
        <w:tc>
          <w:tcPr>
            <w:tcW w:w="1836" w:type="dxa"/>
          </w:tcPr>
          <w:p w14:paraId="069E5944" w14:textId="6E452372" w:rsidR="00AC4579" w:rsidRDefault="003D6C54" w:rsidP="005C53F2">
            <w:pPr>
              <w:pStyle w:val="Title2"/>
            </w:pPr>
            <w:r>
              <w:t>6/18</w:t>
            </w:r>
          </w:p>
        </w:tc>
        <w:tc>
          <w:tcPr>
            <w:tcW w:w="2340" w:type="dxa"/>
          </w:tcPr>
          <w:p w14:paraId="03D3459F" w14:textId="77777777" w:rsidR="00AC4579" w:rsidRDefault="00AC4579" w:rsidP="005C53F2">
            <w:pPr>
              <w:pStyle w:val="Title2"/>
            </w:pPr>
          </w:p>
        </w:tc>
      </w:tr>
      <w:tr w:rsidR="00AC4579" w14:paraId="4E9CDDF0" w14:textId="77777777" w:rsidTr="003D6C54">
        <w:tc>
          <w:tcPr>
            <w:tcW w:w="3659" w:type="dxa"/>
          </w:tcPr>
          <w:p w14:paraId="5C6BD367" w14:textId="6E04BC48" w:rsidR="00AC4579" w:rsidRDefault="00AC4579" w:rsidP="00AC4579">
            <w:pPr>
              <w:pStyle w:val="Title2"/>
              <w:numPr>
                <w:ilvl w:val="0"/>
                <w:numId w:val="14"/>
              </w:numPr>
              <w:jc w:val="both"/>
            </w:pPr>
            <w:r>
              <w:t>Project plan and ICD</w:t>
            </w:r>
          </w:p>
        </w:tc>
        <w:tc>
          <w:tcPr>
            <w:tcW w:w="1150" w:type="dxa"/>
          </w:tcPr>
          <w:p w14:paraId="2F99EEE9" w14:textId="2585D0AB" w:rsidR="00AC4579" w:rsidRDefault="003D6C54" w:rsidP="005C53F2">
            <w:pPr>
              <w:pStyle w:val="Title2"/>
            </w:pPr>
            <w:r>
              <w:t>7</w:t>
            </w:r>
          </w:p>
        </w:tc>
        <w:tc>
          <w:tcPr>
            <w:tcW w:w="1725" w:type="dxa"/>
          </w:tcPr>
          <w:p w14:paraId="3F6F27FA" w14:textId="7597019F" w:rsidR="00AC4579" w:rsidRDefault="003D6C54" w:rsidP="005C53F2">
            <w:pPr>
              <w:pStyle w:val="Title2"/>
            </w:pPr>
            <w:r>
              <w:t>6/19</w:t>
            </w:r>
          </w:p>
        </w:tc>
        <w:tc>
          <w:tcPr>
            <w:tcW w:w="1836" w:type="dxa"/>
          </w:tcPr>
          <w:p w14:paraId="265D78AA" w14:textId="7AF1DE07" w:rsidR="00AC4579" w:rsidRDefault="003D6C54" w:rsidP="005C53F2">
            <w:pPr>
              <w:pStyle w:val="Title2"/>
            </w:pPr>
            <w:r>
              <w:t>6/25</w:t>
            </w:r>
          </w:p>
        </w:tc>
        <w:tc>
          <w:tcPr>
            <w:tcW w:w="2340" w:type="dxa"/>
          </w:tcPr>
          <w:p w14:paraId="6AEAD93D" w14:textId="77777777" w:rsidR="00AC4579" w:rsidRDefault="00AC4579" w:rsidP="005C53F2">
            <w:pPr>
              <w:pStyle w:val="Title2"/>
            </w:pPr>
          </w:p>
        </w:tc>
      </w:tr>
      <w:tr w:rsidR="00AC4579" w14:paraId="3162EE4C" w14:textId="77777777" w:rsidTr="003D6C54">
        <w:tc>
          <w:tcPr>
            <w:tcW w:w="3659" w:type="dxa"/>
          </w:tcPr>
          <w:p w14:paraId="1D8FA512" w14:textId="236645C1" w:rsidR="00AC4579" w:rsidRDefault="00AC4579" w:rsidP="00AC4579">
            <w:pPr>
              <w:pStyle w:val="Title2"/>
              <w:numPr>
                <w:ilvl w:val="0"/>
                <w:numId w:val="14"/>
              </w:numPr>
              <w:jc w:val="left"/>
            </w:pPr>
            <w:r>
              <w:t>Implementation and Testing</w:t>
            </w:r>
          </w:p>
        </w:tc>
        <w:tc>
          <w:tcPr>
            <w:tcW w:w="1150" w:type="dxa"/>
          </w:tcPr>
          <w:p w14:paraId="2ABC7177" w14:textId="77777777" w:rsidR="00AC4579" w:rsidRDefault="00AC4579" w:rsidP="005C53F2">
            <w:pPr>
              <w:pStyle w:val="Title2"/>
            </w:pPr>
          </w:p>
        </w:tc>
        <w:tc>
          <w:tcPr>
            <w:tcW w:w="1725" w:type="dxa"/>
          </w:tcPr>
          <w:p w14:paraId="1A59B87A" w14:textId="77777777" w:rsidR="00AC4579" w:rsidRDefault="00AC4579" w:rsidP="005C53F2">
            <w:pPr>
              <w:pStyle w:val="Title2"/>
            </w:pPr>
          </w:p>
        </w:tc>
        <w:tc>
          <w:tcPr>
            <w:tcW w:w="1836" w:type="dxa"/>
          </w:tcPr>
          <w:p w14:paraId="7F06D66A" w14:textId="736A4584" w:rsidR="00AC4579" w:rsidRDefault="00D31723" w:rsidP="005C53F2">
            <w:pPr>
              <w:pStyle w:val="Title2"/>
            </w:pPr>
            <w:r>
              <w:t>7/9</w:t>
            </w:r>
          </w:p>
        </w:tc>
        <w:tc>
          <w:tcPr>
            <w:tcW w:w="2340" w:type="dxa"/>
          </w:tcPr>
          <w:p w14:paraId="445CA641" w14:textId="77777777" w:rsidR="00AC4579" w:rsidRDefault="00AC4579" w:rsidP="005C53F2">
            <w:pPr>
              <w:pStyle w:val="Title2"/>
            </w:pPr>
          </w:p>
        </w:tc>
      </w:tr>
      <w:tr w:rsidR="00AC4579" w14:paraId="713BBE3C" w14:textId="77777777" w:rsidTr="003D6C54">
        <w:tc>
          <w:tcPr>
            <w:tcW w:w="3659" w:type="dxa"/>
          </w:tcPr>
          <w:p w14:paraId="39A4A259" w14:textId="16BAAFD1" w:rsidR="00AC4579" w:rsidRDefault="00AC4579" w:rsidP="00AC4579">
            <w:pPr>
              <w:pStyle w:val="Title2"/>
              <w:numPr>
                <w:ilvl w:val="0"/>
                <w:numId w:val="14"/>
              </w:numPr>
              <w:jc w:val="both"/>
            </w:pPr>
            <w:r>
              <w:t>Final deliveries (</w:t>
            </w:r>
            <w:r w:rsidR="003D6C54">
              <w:t>Code, binaries, test data, user guide</w:t>
            </w:r>
            <w:r>
              <w:t>)</w:t>
            </w:r>
          </w:p>
        </w:tc>
        <w:tc>
          <w:tcPr>
            <w:tcW w:w="1150" w:type="dxa"/>
          </w:tcPr>
          <w:p w14:paraId="7BF4F7E3" w14:textId="77777777" w:rsidR="00AC4579" w:rsidRDefault="00AC4579" w:rsidP="005C53F2">
            <w:pPr>
              <w:pStyle w:val="Title2"/>
            </w:pPr>
          </w:p>
        </w:tc>
        <w:tc>
          <w:tcPr>
            <w:tcW w:w="1725" w:type="dxa"/>
          </w:tcPr>
          <w:p w14:paraId="7FD6AB35" w14:textId="77777777" w:rsidR="00AC4579" w:rsidRDefault="00AC4579" w:rsidP="005C53F2">
            <w:pPr>
              <w:pStyle w:val="Title2"/>
            </w:pPr>
          </w:p>
        </w:tc>
        <w:tc>
          <w:tcPr>
            <w:tcW w:w="1836" w:type="dxa"/>
          </w:tcPr>
          <w:p w14:paraId="6973183F" w14:textId="3D3FE6DD" w:rsidR="00AC4579" w:rsidRDefault="00D31723" w:rsidP="005C53F2">
            <w:pPr>
              <w:pStyle w:val="Title2"/>
            </w:pPr>
            <w:r>
              <w:t>7/14</w:t>
            </w:r>
          </w:p>
        </w:tc>
        <w:tc>
          <w:tcPr>
            <w:tcW w:w="2340" w:type="dxa"/>
          </w:tcPr>
          <w:p w14:paraId="7F761CCC" w14:textId="77777777" w:rsidR="00AC4579" w:rsidRDefault="00AC4579" w:rsidP="005C53F2">
            <w:pPr>
              <w:pStyle w:val="Title2"/>
            </w:pPr>
          </w:p>
        </w:tc>
      </w:tr>
    </w:tbl>
    <w:p w14:paraId="131DD738" w14:textId="77777777" w:rsidR="005C53F2" w:rsidRDefault="005C53F2" w:rsidP="005C53F2">
      <w:pPr>
        <w:pStyle w:val="Title2"/>
      </w:pPr>
    </w:p>
    <w:p w14:paraId="63CFB842" w14:textId="0E94208F" w:rsidR="00CB573C" w:rsidRDefault="00CB573C" w:rsidP="00A8255B">
      <w:pPr>
        <w:ind w:firstLine="0"/>
      </w:pPr>
      <w:bookmarkStart w:id="0" w:name="_GoBack"/>
      <w:bookmarkEnd w:id="0"/>
    </w:p>
    <w:sectPr w:rsidR="00CB573C">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F62F0" w14:textId="77777777" w:rsidR="005C53F2" w:rsidRDefault="005C53F2">
      <w:pPr>
        <w:spacing w:line="240" w:lineRule="auto"/>
      </w:pPr>
      <w:r>
        <w:separator/>
      </w:r>
    </w:p>
    <w:p w14:paraId="449342A4" w14:textId="77777777" w:rsidR="005C53F2" w:rsidRDefault="005C53F2"/>
  </w:endnote>
  <w:endnote w:type="continuationSeparator" w:id="0">
    <w:p w14:paraId="528FCD4D" w14:textId="77777777" w:rsidR="005C53F2" w:rsidRDefault="005C53F2">
      <w:pPr>
        <w:spacing w:line="240" w:lineRule="auto"/>
      </w:pPr>
      <w:r>
        <w:continuationSeparator/>
      </w:r>
    </w:p>
    <w:p w14:paraId="71C3ED71" w14:textId="77777777" w:rsidR="005C53F2" w:rsidRDefault="005C53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7495A" w14:textId="77777777" w:rsidR="005C53F2" w:rsidRDefault="005C53F2">
      <w:pPr>
        <w:spacing w:line="240" w:lineRule="auto"/>
      </w:pPr>
      <w:r>
        <w:separator/>
      </w:r>
    </w:p>
    <w:p w14:paraId="0E15B1BA" w14:textId="77777777" w:rsidR="005C53F2" w:rsidRDefault="005C53F2"/>
  </w:footnote>
  <w:footnote w:type="continuationSeparator" w:id="0">
    <w:p w14:paraId="22CE4174" w14:textId="77777777" w:rsidR="005C53F2" w:rsidRDefault="005C53F2">
      <w:pPr>
        <w:spacing w:line="240" w:lineRule="auto"/>
      </w:pPr>
      <w:r>
        <w:continuationSeparator/>
      </w:r>
    </w:p>
    <w:p w14:paraId="5DB1BC35" w14:textId="77777777" w:rsidR="005C53F2" w:rsidRDefault="005C53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108E086E" w14:textId="77777777">
      <w:tc>
        <w:tcPr>
          <w:tcW w:w="8280" w:type="dxa"/>
        </w:tcPr>
        <w:p w14:paraId="32E24FEA" w14:textId="5319CDB2" w:rsidR="004D6B86" w:rsidRPr="00170521" w:rsidRDefault="00A8255B" w:rsidP="00170521">
          <w:pPr>
            <w:pStyle w:val="Header"/>
          </w:pP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EndPr/>
            <w:sdtContent>
              <w:r w:rsidR="004B581E">
                <w:t xml:space="preserve">     </w:t>
              </w:r>
            </w:sdtContent>
          </w:sdt>
        </w:p>
      </w:tc>
      <w:tc>
        <w:tcPr>
          <w:tcW w:w="1080" w:type="dxa"/>
        </w:tcPr>
        <w:p w14:paraId="2F2098AE" w14:textId="2E47D1F1" w:rsidR="004D6B86" w:rsidRDefault="00345333">
          <w:pPr>
            <w:pStyle w:val="Header"/>
            <w:jc w:val="right"/>
          </w:pPr>
          <w:r>
            <w:fldChar w:fldCharType="begin"/>
          </w:r>
          <w:r>
            <w:instrText xml:space="preserve"> PAGE   \* MERGEFORMAT </w:instrText>
          </w:r>
          <w:r>
            <w:fldChar w:fldCharType="separate"/>
          </w:r>
          <w:r w:rsidR="00A8255B">
            <w:rPr>
              <w:noProof/>
            </w:rPr>
            <w:t>3</w:t>
          </w:r>
          <w:r>
            <w:rPr>
              <w:noProof/>
            </w:rPr>
            <w:fldChar w:fldCharType="end"/>
          </w:r>
        </w:p>
      </w:tc>
    </w:tr>
  </w:tbl>
  <w:p w14:paraId="33E626CC"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0767F7DC" w14:textId="77777777">
      <w:tc>
        <w:tcPr>
          <w:tcW w:w="8280" w:type="dxa"/>
        </w:tcPr>
        <w:p w14:paraId="6FBD6F65" w14:textId="11A55C71" w:rsidR="004B581E" w:rsidRPr="009F0414" w:rsidRDefault="005C53F2" w:rsidP="00504F88">
          <w:pPr>
            <w:pStyle w:val="Header"/>
          </w:pPr>
          <w:r>
            <w:t>Predictive Shopping App</w:t>
          </w:r>
          <w:r w:rsidR="00CA4BB8">
            <w:t xml:space="preserve"> Project </w:t>
          </w:r>
          <w:r w:rsidR="004B581E">
            <w:t>Plan</w:t>
          </w:r>
        </w:p>
      </w:tc>
      <w:tc>
        <w:tcPr>
          <w:tcW w:w="1080" w:type="dxa"/>
        </w:tcPr>
        <w:p w14:paraId="51676A5B" w14:textId="06A7F6E6" w:rsidR="004D6B86" w:rsidRDefault="00345333">
          <w:pPr>
            <w:pStyle w:val="Header"/>
            <w:jc w:val="right"/>
          </w:pPr>
          <w:r>
            <w:fldChar w:fldCharType="begin"/>
          </w:r>
          <w:r>
            <w:instrText xml:space="preserve"> PAGE   \* MERGEFORMAT </w:instrText>
          </w:r>
          <w:r>
            <w:fldChar w:fldCharType="separate"/>
          </w:r>
          <w:r w:rsidR="00A8255B">
            <w:rPr>
              <w:noProof/>
            </w:rPr>
            <w:t>1</w:t>
          </w:r>
          <w:r>
            <w:rPr>
              <w:noProof/>
            </w:rPr>
            <w:fldChar w:fldCharType="end"/>
          </w:r>
        </w:p>
      </w:tc>
    </w:tr>
  </w:tbl>
  <w:p w14:paraId="3A9C5B62"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4516B00"/>
    <w:multiLevelType w:val="hybridMultilevel"/>
    <w:tmpl w:val="6396EF08"/>
    <w:lvl w:ilvl="0" w:tplc="908CC968">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1720B4"/>
    <w:multiLevelType w:val="hybridMultilevel"/>
    <w:tmpl w:val="925A011A"/>
    <w:lvl w:ilvl="0" w:tplc="24ECFDF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DEC5830"/>
    <w:multiLevelType w:val="hybridMultilevel"/>
    <w:tmpl w:val="F5602E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F511D"/>
    <w:multiLevelType w:val="hybridMultilevel"/>
    <w:tmpl w:val="FF5886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8193"/>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xN7ewMLIwMTSwMDVR0lEKTi0uzszPAykwqQUA1cuOOCwAAAA="/>
  </w:docVars>
  <w:rsids>
    <w:rsidRoot w:val="005C53F2"/>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74E0A"/>
    <w:rsid w:val="002B6153"/>
    <w:rsid w:val="002C627C"/>
    <w:rsid w:val="00307586"/>
    <w:rsid w:val="00336906"/>
    <w:rsid w:val="00345333"/>
    <w:rsid w:val="003A06C6"/>
    <w:rsid w:val="003B6082"/>
    <w:rsid w:val="003D6C54"/>
    <w:rsid w:val="003E36B1"/>
    <w:rsid w:val="003E4162"/>
    <w:rsid w:val="003F7CBD"/>
    <w:rsid w:val="00481CF8"/>
    <w:rsid w:val="00492C2D"/>
    <w:rsid w:val="004A3D87"/>
    <w:rsid w:val="004B18A9"/>
    <w:rsid w:val="004B581E"/>
    <w:rsid w:val="004D4F8C"/>
    <w:rsid w:val="004D6B86"/>
    <w:rsid w:val="00504F88"/>
    <w:rsid w:val="0055242C"/>
    <w:rsid w:val="00595412"/>
    <w:rsid w:val="00597A4C"/>
    <w:rsid w:val="005C53F2"/>
    <w:rsid w:val="0061747E"/>
    <w:rsid w:val="00641876"/>
    <w:rsid w:val="00645290"/>
    <w:rsid w:val="006B015B"/>
    <w:rsid w:val="006C162F"/>
    <w:rsid w:val="006D7EE9"/>
    <w:rsid w:val="007244DE"/>
    <w:rsid w:val="007D3602"/>
    <w:rsid w:val="0081390C"/>
    <w:rsid w:val="00816831"/>
    <w:rsid w:val="00837D67"/>
    <w:rsid w:val="008461EA"/>
    <w:rsid w:val="008747E8"/>
    <w:rsid w:val="008A2A83"/>
    <w:rsid w:val="00910F0E"/>
    <w:rsid w:val="00961AE5"/>
    <w:rsid w:val="0096542C"/>
    <w:rsid w:val="009A2C38"/>
    <w:rsid w:val="009F0414"/>
    <w:rsid w:val="00A4757D"/>
    <w:rsid w:val="00A77F6B"/>
    <w:rsid w:val="00A81BB2"/>
    <w:rsid w:val="00A8255B"/>
    <w:rsid w:val="00AA5C05"/>
    <w:rsid w:val="00AC4579"/>
    <w:rsid w:val="00BF515B"/>
    <w:rsid w:val="00C3438C"/>
    <w:rsid w:val="00C5686B"/>
    <w:rsid w:val="00C74024"/>
    <w:rsid w:val="00C83B15"/>
    <w:rsid w:val="00C925C8"/>
    <w:rsid w:val="00CA4BB8"/>
    <w:rsid w:val="00CB573C"/>
    <w:rsid w:val="00CB7F84"/>
    <w:rsid w:val="00CF1B55"/>
    <w:rsid w:val="00D31723"/>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42C8082"/>
  <w15:chartTrackingRefBased/>
  <w15:docId w15:val="{12924B67-D66C-486C-BD62-A53772CB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Superfast\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D570B430-6A83-419E-A50A-DA084D0A9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665</TotalTime>
  <Pages>3</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JC-Superfast</dc:creator>
  <cp:keywords/>
  <dc:description/>
  <cp:lastModifiedBy>Jesse Cruse</cp:lastModifiedBy>
  <cp:revision>8</cp:revision>
  <dcterms:created xsi:type="dcterms:W3CDTF">2017-05-28T20:44:00Z</dcterms:created>
  <dcterms:modified xsi:type="dcterms:W3CDTF">2017-05-30T05:37:00Z</dcterms:modified>
</cp:coreProperties>
</file>